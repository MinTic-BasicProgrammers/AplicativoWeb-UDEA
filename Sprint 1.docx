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BF6B" w14:textId="27E5820F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Sprint </w:t>
      </w:r>
    </w:p>
    <w:p w14:paraId="011B4F61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FC0F81C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8FB02AA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50A23DD0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B2A3524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D45AB74" w14:textId="77777777" w:rsidR="005E1E81" w:rsidRDefault="005E1E81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tbl>
      <w:tblPr>
        <w:tblW w:w="105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1"/>
        <w:gridCol w:w="3544"/>
        <w:gridCol w:w="3827"/>
        <w:gridCol w:w="1169"/>
      </w:tblGrid>
      <w:tr w:rsidR="007C6D50" w14:paraId="235B5900" w14:textId="77777777" w:rsidTr="0014603D">
        <w:trPr>
          <w:trHeight w:val="257"/>
          <w:jc w:val="center"/>
        </w:trPr>
        <w:tc>
          <w:tcPr>
            <w:tcW w:w="9342" w:type="dxa"/>
            <w:gridSpan w:val="3"/>
            <w:shd w:val="clear" w:color="auto" w:fill="auto"/>
            <w:noWrap/>
            <w:vAlign w:val="bottom"/>
            <w:hideMark/>
          </w:tcPr>
          <w:p w14:paraId="14CF40E8" w14:textId="6B1F3948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  <w:t>Equipo</w:t>
            </w:r>
            <w:r w:rsidR="001E3653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14603D"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lang w:eastAsia="es-CO"/>
              </w:rPr>
              <w:t>BASIC PROGRAMMERS</w:t>
            </w:r>
          </w:p>
        </w:tc>
        <w:tc>
          <w:tcPr>
            <w:tcW w:w="1169" w:type="dxa"/>
          </w:tcPr>
          <w:p w14:paraId="6DF9CDDC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7C6D50" w14:paraId="3D4A577F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02721405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N°</w:t>
            </w:r>
            <w:proofErr w:type="spellEnd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Documento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D76AE13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Nombre y Apellido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D00F9D3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1169" w:type="dxa"/>
          </w:tcPr>
          <w:p w14:paraId="297D0C37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Grupo</w:t>
            </w:r>
          </w:p>
        </w:tc>
      </w:tr>
      <w:tr w:rsidR="007C6D50" w14:paraId="6C149BC8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680B81D8" w14:textId="696B183D" w:rsidR="007C6D50" w:rsidRDefault="00A81267" w:rsidP="00A81267">
            <w:pPr>
              <w:spacing w:after="0" w:line="240" w:lineRule="auto"/>
              <w:ind w:right="-241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1022989291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C812C17" w14:textId="511C26EC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Willian Zambrano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2285220F" w14:textId="1217C600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Scrum </w:t>
            </w:r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Máster </w:t>
            </w:r>
          </w:p>
        </w:tc>
        <w:tc>
          <w:tcPr>
            <w:tcW w:w="1169" w:type="dxa"/>
          </w:tcPr>
          <w:p w14:paraId="687859A9" w14:textId="64B4FDB1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  <w:tr w:rsidR="007C6D50" w14:paraId="1E8E6FBE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6DA93D5E" w14:textId="6B838172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1096196585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0A426C7" w14:textId="453B5B4E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Karla Arias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04705BDD" w14:textId="524C0059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Product</w:t>
            </w:r>
            <w:proofErr w:type="spellEnd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Owner</w:t>
            </w:r>
            <w:proofErr w:type="spellEnd"/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169" w:type="dxa"/>
          </w:tcPr>
          <w:p w14:paraId="6580F045" w14:textId="784CF874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  <w:tr w:rsidR="007C6D50" w14:paraId="7B1DCB55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59619C58" w14:textId="699115CF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10006908412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0B7D162" w14:textId="22789AF8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Natalia </w:t>
            </w:r>
            <w:proofErr w:type="spellStart"/>
            <w:r w:rsidRP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Taimbud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76E86847" w14:textId="50F22B48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Analista</w:t>
            </w:r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169" w:type="dxa"/>
          </w:tcPr>
          <w:p w14:paraId="4CF5572A" w14:textId="10C0A841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  <w:tr w:rsidR="007C6D50" w14:paraId="06E25C32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410E7D5B" w14:textId="0FFB68B5" w:rsidR="007C6D50" w:rsidRDefault="00A81267" w:rsidP="00A81267">
            <w:pPr>
              <w:spacing w:after="0" w:line="240" w:lineRule="auto"/>
              <w:ind w:right="-950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72272322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63EBE11A" w14:textId="0935F17B" w:rsidR="007C6D50" w:rsidRDefault="00A81267" w:rsidP="00A81267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Orlando </w:t>
            </w: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Be</w:t>
            </w:r>
            <w:r w:rsidRPr="00A81267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ed</w:t>
            </w:r>
            <w:r w:rsidRPr="00A81267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etty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6B278280" w14:textId="4ACEAA0F" w:rsidR="007C6D50" w:rsidRDefault="007C6D50" w:rsidP="0014603D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Administrador BD</w:t>
            </w:r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169" w:type="dxa"/>
          </w:tcPr>
          <w:p w14:paraId="65C66375" w14:textId="21DB315F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27-28</w:t>
            </w:r>
          </w:p>
        </w:tc>
      </w:tr>
      <w:tr w:rsidR="007C6D50" w14:paraId="478339EB" w14:textId="77777777" w:rsidTr="00A81267">
        <w:trPr>
          <w:trHeight w:val="270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34F791BA" w14:textId="69338A5B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1140895958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89E62D1" w14:textId="7C4622E7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Juan Lugo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0F41A207" w14:textId="5254F279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Desarrollador</w:t>
            </w:r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169" w:type="dxa"/>
          </w:tcPr>
          <w:p w14:paraId="63F19F90" w14:textId="38C24B90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</w:tbl>
    <w:p w14:paraId="1051C7B6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2C6754B4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3295117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3188EB6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5027AE2A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D515721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5488469B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B099C4D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ABDF058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Tutor: Víctor Fabian Castro Perez</w:t>
      </w:r>
    </w:p>
    <w:p w14:paraId="33BA268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0765CD1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677A7580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5FFA9088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2A8793D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2E4052B0" w14:textId="77777777" w:rsidR="002A481F" w:rsidRDefault="001E3653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Ciclo 3 Desarrollo de Software</w:t>
      </w:r>
    </w:p>
    <w:p w14:paraId="74B0F5C3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43D13326" w14:textId="77777777" w:rsidR="001E3653" w:rsidRDefault="001E3653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4BA415A4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70DF1070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38868D0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Misión TIC 2022</w:t>
      </w:r>
    </w:p>
    <w:p w14:paraId="1CDE0903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Universidad De Antioquia</w:t>
      </w:r>
    </w:p>
    <w:p w14:paraId="0D0C710A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2022</w:t>
      </w:r>
    </w:p>
    <w:p w14:paraId="315941E8" w14:textId="77777777" w:rsidR="005E1E81" w:rsidRDefault="005E1E81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484240BD" w14:textId="77777777" w:rsidR="005E1E81" w:rsidRDefault="005E1E81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0BA7C3C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D3CE103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23911A6A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0AF24C2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2A21EE8F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2C9B3BF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F019162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A334521" w14:textId="77777777" w:rsidR="008D1608" w:rsidRDefault="008D1608" w:rsidP="0084615A">
      <w:pPr>
        <w:jc w:val="both"/>
        <w:rPr>
          <w:rFonts w:ascii="Arial" w:hAnsi="Arial"/>
          <w:b/>
          <w:sz w:val="24"/>
          <w:szCs w:val="24"/>
        </w:rPr>
      </w:pPr>
    </w:p>
    <w:p w14:paraId="5BEFC560" w14:textId="77777777" w:rsidR="00876339" w:rsidRDefault="002A481F" w:rsidP="0084615A">
      <w:pPr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lastRenderedPageBreak/>
        <w:t xml:space="preserve">Actividades </w:t>
      </w:r>
    </w:p>
    <w:p w14:paraId="1873CB2B" w14:textId="77777777" w:rsidR="00876339" w:rsidRDefault="00876339" w:rsidP="0084615A">
      <w:pPr>
        <w:jc w:val="both"/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  <w:t>¿Cuáles actividades del sprint se cumplieron?</w:t>
      </w:r>
    </w:p>
    <w:p w14:paraId="245398CE" w14:textId="40B9E901" w:rsidR="00073658" w:rsidRDefault="00073658" w:rsidP="0007365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>Actividades:</w:t>
      </w:r>
    </w:p>
    <w:p w14:paraId="372C9A30" w14:textId="77777777" w:rsidR="00073658" w:rsidRDefault="00073658" w:rsidP="0007365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</w:p>
    <w:p w14:paraId="2D45FB8D" w14:textId="1136D8C7" w:rsidR="0084615A" w:rsidRDefault="00073658" w:rsidP="0007365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>Conformación de equipos d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>e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trabajo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>.</w:t>
      </w:r>
    </w:p>
    <w:p w14:paraId="67B801E7" w14:textId="002707D0" w:rsidR="00073658" w:rsidRDefault="00073658" w:rsidP="0007365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>Creación de una organización en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>GitHub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>.</w:t>
      </w:r>
    </w:p>
    <w:p w14:paraId="05BBC01B" w14:textId="2E6701B9" w:rsidR="00073658" w:rsidRDefault="00073658" w:rsidP="0007365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>Creación de un repositorio de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>ejemplo dentro de la organización,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>donde cada miembro evidencie un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24"/>
          <w:szCs w:val="24"/>
          <w:lang w:eastAsia="es-CO"/>
        </w:rPr>
        <w:t>commit</w:t>
      </w:r>
      <w:proofErr w:type="spellEnd"/>
      <w:r>
        <w:rPr>
          <w:rFonts w:ascii="Arial" w:eastAsia="Times New Roman" w:hAnsi="Arial"/>
          <w:color w:val="000000"/>
          <w:sz w:val="24"/>
          <w:szCs w:val="24"/>
          <w:lang w:eastAsia="es-CO"/>
        </w:rPr>
        <w:t>.</w:t>
      </w:r>
    </w:p>
    <w:p w14:paraId="70D01C46" w14:textId="77777777" w:rsidR="00876339" w:rsidRDefault="00876339" w:rsidP="00846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  <w:t>¿Cuáles no se cumplieron?</w:t>
      </w:r>
    </w:p>
    <w:p w14:paraId="7AD99147" w14:textId="386E99BC" w:rsidR="0021177B" w:rsidRDefault="00073658" w:rsidP="00846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>Las actividades fueron realizadas con éxito</w:t>
      </w:r>
    </w:p>
    <w:p w14:paraId="07A747B5" w14:textId="77777777" w:rsidR="00876339" w:rsidRDefault="00876339" w:rsidP="00846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  <w:t>¿Qué preguntas o dificultades surgieron durante el desarrollo del sprint?</w:t>
      </w:r>
    </w:p>
    <w:p w14:paraId="3776A86C" w14:textId="58F4DC86" w:rsidR="00876339" w:rsidRDefault="0021177B" w:rsidP="00846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color w:val="FF0000"/>
          <w:sz w:val="24"/>
          <w:szCs w:val="24"/>
          <w:lang w:eastAsia="es-CO"/>
        </w:rPr>
        <w:t xml:space="preserve">R/ </w:t>
      </w:r>
      <w:r w:rsidR="00876339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Durante el desarrollo del </w:t>
      </w:r>
      <w:r w:rsidR="0084615A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>S</w:t>
      </w:r>
      <w:r w:rsidR="00876339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print </w:t>
      </w:r>
      <w:r w:rsidR="002B258F">
        <w:rPr>
          <w:rFonts w:ascii="Arial" w:eastAsia="Times New Roman" w:hAnsi="Arial"/>
          <w:bCs/>
          <w:color w:val="FF0000"/>
          <w:sz w:val="24"/>
          <w:szCs w:val="24"/>
          <w:lang w:eastAsia="es-CO"/>
        </w:rPr>
        <w:t>1</w:t>
      </w:r>
      <w:r w:rsidR="0084615A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 </w:t>
      </w:r>
      <w:r w:rsidR="00876339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>se presentaron las siguientes dificultades:</w:t>
      </w:r>
    </w:p>
    <w:p w14:paraId="7061584B" w14:textId="4B675362" w:rsidR="00073658" w:rsidRDefault="0021177B" w:rsidP="00722C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Dificultad </w:t>
      </w:r>
      <w:r w:rsid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>1:</w:t>
      </w:r>
      <w:r w:rsidR="00073658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La creación de las actividades para el proyecto el GitHub, de acuerdo, a las que se compartieron en la plantilla</w:t>
      </w:r>
      <w:r w:rsid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>.</w:t>
      </w:r>
    </w:p>
    <w:p w14:paraId="4D047E3F" w14:textId="16F30D73" w:rsidR="00073658" w:rsidRPr="00073658" w:rsidRDefault="00073658" w:rsidP="00722C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Dificultad </w:t>
      </w: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2: </w:t>
      </w:r>
      <w:r w:rsidR="002B258F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 </w:t>
      </w:r>
      <w:r w:rsidR="002B258F" w:rsidRPr="002B258F">
        <w:rPr>
          <w:rFonts w:ascii="Arial" w:eastAsia="Times New Roman" w:hAnsi="Arial"/>
          <w:color w:val="000000"/>
          <w:sz w:val="24"/>
          <w:szCs w:val="24"/>
          <w:lang w:eastAsia="es-CO"/>
        </w:rPr>
        <w:t>Sincronización de agendas para el desarrollo de los Sprint, debido a que se está iniciando con el proyecto.</w:t>
      </w:r>
    </w:p>
    <w:p w14:paraId="06480655" w14:textId="61852C61" w:rsidR="005E1E81" w:rsidRPr="00073658" w:rsidRDefault="0021177B" w:rsidP="000736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073658">
        <w:rPr>
          <w:rFonts w:ascii="Arial" w:hAnsi="Arial"/>
          <w:b/>
          <w:bCs/>
          <w:noProof/>
          <w:sz w:val="32"/>
          <w:szCs w:val="32"/>
          <w:lang w:eastAsia="es-CO"/>
        </w:rPr>
        <w:t>Tarea</w:t>
      </w:r>
      <w:r w:rsidRPr="00073658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 </w:t>
      </w:r>
      <w:r w:rsidRPr="00073658">
        <w:rPr>
          <w:rFonts w:ascii="Arial" w:hAnsi="Arial"/>
          <w:b/>
          <w:bCs/>
          <w:noProof/>
          <w:color w:val="FF0000"/>
          <w:sz w:val="24"/>
          <w:szCs w:val="24"/>
          <w:lang w:eastAsia="es-CO"/>
        </w:rPr>
        <w:t>#</w:t>
      </w:r>
      <w:r w:rsidR="008D1608" w:rsidRPr="00073658">
        <w:rPr>
          <w:rFonts w:ascii="Arial" w:hAnsi="Arial"/>
          <w:b/>
          <w:bCs/>
          <w:noProof/>
          <w:color w:val="FF0000"/>
          <w:sz w:val="24"/>
          <w:szCs w:val="24"/>
          <w:lang w:eastAsia="es-CO"/>
        </w:rPr>
        <w:t xml:space="preserve"> (Revisar este </w:t>
      </w:r>
      <w:hyperlink r:id="rId7" w:history="1">
        <w:r w:rsidR="008D1608" w:rsidRPr="00073658">
          <w:rPr>
            <w:rStyle w:val="Hipervnculo"/>
            <w:rFonts w:ascii="Arial" w:hAnsi="Arial"/>
            <w:b/>
            <w:bCs/>
            <w:noProof/>
            <w:sz w:val="24"/>
            <w:szCs w:val="24"/>
            <w:lang w:eastAsia="es-CO"/>
          </w:rPr>
          <w:t>documento</w:t>
        </w:r>
      </w:hyperlink>
      <w:r w:rsidR="008D1608" w:rsidRPr="00073658">
        <w:rPr>
          <w:rFonts w:ascii="Arial" w:hAnsi="Arial"/>
          <w:b/>
          <w:bCs/>
          <w:noProof/>
          <w:color w:val="FF0000"/>
          <w:sz w:val="24"/>
          <w:szCs w:val="24"/>
          <w:lang w:eastAsia="es-CO"/>
        </w:rPr>
        <w:t xml:space="preserve">  para identificar las actividades)</w:t>
      </w:r>
    </w:p>
    <w:p w14:paraId="1427A40D" w14:textId="77777777" w:rsidR="002A481F" w:rsidRDefault="0021177B" w:rsidP="0084615A">
      <w:pPr>
        <w:jc w:val="both"/>
        <w:rPr>
          <w:rFonts w:ascii="Arial" w:hAnsi="Arial"/>
          <w:noProof/>
          <w:color w:val="FF0000"/>
          <w:sz w:val="24"/>
          <w:szCs w:val="24"/>
          <w:lang w:eastAsia="es-CO"/>
        </w:rPr>
      </w:pPr>
      <w:r>
        <w:rPr>
          <w:rFonts w:ascii="Arial" w:hAnsi="Arial"/>
          <w:noProof/>
          <w:color w:val="FF0000"/>
          <w:sz w:val="24"/>
          <w:szCs w:val="24"/>
          <w:lang w:eastAsia="es-CO"/>
        </w:rPr>
        <w:t>Imagen</w:t>
      </w:r>
      <w:r w:rsidR="0084615A">
        <w:rPr>
          <w:rFonts w:ascii="Arial" w:hAnsi="Arial"/>
          <w:noProof/>
          <w:color w:val="FF0000"/>
          <w:sz w:val="24"/>
          <w:szCs w:val="24"/>
          <w:lang w:eastAsia="es-CO"/>
        </w:rPr>
        <w:t xml:space="preserve"> # [Imagen 1, Imagen 2…]</w:t>
      </w:r>
      <w:r>
        <w:rPr>
          <w:rFonts w:ascii="Arial" w:hAnsi="Arial"/>
          <w:noProof/>
          <w:color w:val="FF0000"/>
          <w:sz w:val="24"/>
          <w:szCs w:val="24"/>
          <w:lang w:eastAsia="es-CO"/>
        </w:rPr>
        <w:t xml:space="preserve"> </w:t>
      </w:r>
      <w:r w:rsidR="0084615A">
        <w:rPr>
          <w:rFonts w:ascii="Arial" w:hAnsi="Arial"/>
          <w:noProof/>
          <w:color w:val="FF0000"/>
          <w:sz w:val="24"/>
          <w:szCs w:val="24"/>
          <w:lang w:eastAsia="es-CO"/>
        </w:rPr>
        <w:t>(</w:t>
      </w:r>
      <w:r>
        <w:rPr>
          <w:rFonts w:ascii="Arial" w:hAnsi="Arial"/>
          <w:noProof/>
          <w:color w:val="FF0000"/>
          <w:sz w:val="24"/>
          <w:szCs w:val="24"/>
          <w:lang w:eastAsia="es-CO"/>
        </w:rPr>
        <w:t>Captura de pantalla</w:t>
      </w:r>
      <w:r w:rsidR="0084615A">
        <w:rPr>
          <w:rFonts w:ascii="Arial" w:hAnsi="Arial"/>
          <w:noProof/>
          <w:color w:val="FF0000"/>
          <w:sz w:val="24"/>
          <w:szCs w:val="24"/>
          <w:lang w:eastAsia="es-CO"/>
        </w:rPr>
        <w:t>)</w:t>
      </w:r>
    </w:p>
    <w:p w14:paraId="4FCD50E7" w14:textId="77777777" w:rsidR="00B10B85" w:rsidRDefault="0021177B" w:rsidP="00B10B85">
      <w:pPr>
        <w:jc w:val="both"/>
        <w:rPr>
          <w:rFonts w:ascii="Arial" w:hAnsi="Arial"/>
          <w:b/>
          <w:bCs/>
          <w:noProof/>
          <w:color w:val="FF0000"/>
          <w:sz w:val="24"/>
          <w:szCs w:val="24"/>
          <w:lang w:eastAsia="es-CO"/>
        </w:rPr>
      </w:pPr>
      <w:r>
        <w:rPr>
          <w:rFonts w:ascii="Arial" w:hAnsi="Arial"/>
          <w:b/>
          <w:bCs/>
          <w:noProof/>
          <w:sz w:val="24"/>
          <w:szCs w:val="24"/>
          <w:lang w:eastAsia="es-CO"/>
        </w:rPr>
        <w:t>Descripción</w:t>
      </w:r>
      <w:r w:rsidR="00B10B85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 </w:t>
      </w:r>
      <w:r w:rsidR="00B10B85">
        <w:rPr>
          <w:rFonts w:ascii="Arial" w:hAnsi="Arial"/>
          <w:b/>
          <w:bCs/>
          <w:noProof/>
          <w:color w:val="FF0000"/>
          <w:sz w:val="24"/>
          <w:szCs w:val="24"/>
          <w:lang w:eastAsia="es-CO"/>
        </w:rPr>
        <w:t>(del conteido de la imagen)</w:t>
      </w:r>
    </w:p>
    <w:p w14:paraId="12A58104" w14:textId="77777777" w:rsidR="00B10B85" w:rsidRDefault="00B10B85" w:rsidP="00B10B85">
      <w:pPr>
        <w:jc w:val="both"/>
        <w:rPr>
          <w:rFonts w:ascii="Arial" w:hAnsi="Arial"/>
          <w:noProof/>
          <w:color w:val="000000"/>
          <w:sz w:val="24"/>
          <w:szCs w:val="24"/>
          <w:lang w:eastAsia="es-CO"/>
        </w:rPr>
      </w:pPr>
      <w:r>
        <w:rPr>
          <w:rFonts w:ascii="Arial" w:hAnsi="Arial"/>
          <w:noProof/>
          <w:color w:val="000000"/>
          <w:sz w:val="24"/>
          <w:szCs w:val="24"/>
          <w:lang w:eastAsia="es-CO"/>
        </w:rPr>
        <w:t xml:space="preserve">La imagen </w:t>
      </w:r>
      <w:r>
        <w:rPr>
          <w:rFonts w:ascii="Arial" w:hAnsi="Arial"/>
          <w:noProof/>
          <w:color w:val="FF0000"/>
          <w:sz w:val="24"/>
          <w:szCs w:val="24"/>
          <w:lang w:eastAsia="es-CO"/>
        </w:rPr>
        <w:t xml:space="preserve"># </w:t>
      </w:r>
      <w:r>
        <w:rPr>
          <w:rFonts w:ascii="Arial" w:hAnsi="Arial"/>
          <w:noProof/>
          <w:sz w:val="24"/>
          <w:szCs w:val="24"/>
          <w:lang w:eastAsia="es-CO"/>
        </w:rPr>
        <w:t xml:space="preserve">muestrs </w:t>
      </w:r>
    </w:p>
    <w:p w14:paraId="72533AC9" w14:textId="77777777" w:rsidR="00B10B85" w:rsidRDefault="00B10B85" w:rsidP="0084615A">
      <w:pPr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Observaciones </w:t>
      </w:r>
    </w:p>
    <w:p w14:paraId="7E032408" w14:textId="77777777" w:rsidR="00B10B85" w:rsidRDefault="00B10B85" w:rsidP="0084615A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>
        <w:rPr>
          <w:rFonts w:ascii="Arial" w:hAnsi="Arial"/>
          <w:noProof/>
          <w:sz w:val="24"/>
          <w:szCs w:val="24"/>
          <w:lang w:eastAsia="es-CO"/>
        </w:rPr>
        <w:t xml:space="preserve">(Escriba de foma breve algún comentario, por ejemplo: “La imagen muestra los commits realizados hasta la semana </w:t>
      </w:r>
      <w:r>
        <w:rPr>
          <w:rFonts w:ascii="Arial" w:hAnsi="Arial"/>
          <w:noProof/>
          <w:color w:val="FF0000"/>
          <w:sz w:val="24"/>
          <w:szCs w:val="24"/>
          <w:lang w:eastAsia="es-CO"/>
        </w:rPr>
        <w:t xml:space="preserve"># </w:t>
      </w:r>
      <w:r>
        <w:rPr>
          <w:rFonts w:ascii="Arial" w:hAnsi="Arial"/>
          <w:noProof/>
          <w:color w:val="000000"/>
          <w:sz w:val="24"/>
          <w:szCs w:val="24"/>
          <w:lang w:eastAsia="es-CO"/>
        </w:rPr>
        <w:t xml:space="preserve">el para el día </w:t>
      </w:r>
      <w:r>
        <w:rPr>
          <w:rFonts w:ascii="Arial" w:hAnsi="Arial"/>
          <w:noProof/>
          <w:color w:val="FF0000"/>
          <w:sz w:val="24"/>
          <w:szCs w:val="24"/>
          <w:lang w:eastAsia="es-CO"/>
        </w:rPr>
        <w:t xml:space="preserve">X </w:t>
      </w:r>
      <w:r>
        <w:rPr>
          <w:rFonts w:ascii="Arial" w:hAnsi="Arial"/>
          <w:noProof/>
          <w:color w:val="000000"/>
          <w:sz w:val="24"/>
          <w:szCs w:val="24"/>
          <w:lang w:eastAsia="es-CO"/>
        </w:rPr>
        <w:t xml:space="preserve">se harán cambios en el módulo </w:t>
      </w:r>
      <w:r>
        <w:rPr>
          <w:rFonts w:ascii="Arial" w:hAnsi="Arial"/>
          <w:noProof/>
          <w:color w:val="FF0000"/>
          <w:sz w:val="24"/>
          <w:szCs w:val="24"/>
          <w:lang w:eastAsia="es-CO"/>
        </w:rPr>
        <w:t xml:space="preserve">X”. </w:t>
      </w:r>
      <w:r>
        <w:rPr>
          <w:rFonts w:ascii="Arial" w:hAnsi="Arial"/>
          <w:noProof/>
          <w:sz w:val="24"/>
          <w:szCs w:val="24"/>
          <w:lang w:eastAsia="es-CO"/>
        </w:rPr>
        <w:t>O</w:t>
      </w:r>
      <w:r w:rsidR="00DE195E">
        <w:rPr>
          <w:rFonts w:ascii="Arial" w:hAnsi="Arial"/>
          <w:noProof/>
          <w:sz w:val="24"/>
          <w:szCs w:val="24"/>
          <w:lang w:eastAsia="es-CO"/>
        </w:rPr>
        <w:t xml:space="preserve"> incluir un video corto de minuto</w:t>
      </w:r>
      <w:r>
        <w:rPr>
          <w:rFonts w:ascii="Arial" w:hAnsi="Arial"/>
          <w:noProof/>
          <w:sz w:val="24"/>
          <w:szCs w:val="24"/>
          <w:lang w:eastAsia="es-CO"/>
        </w:rPr>
        <w:t>)</w:t>
      </w:r>
    </w:p>
    <w:p w14:paraId="598A4037" w14:textId="77777777" w:rsidR="008D1608" w:rsidRDefault="008D1608" w:rsidP="0084615A">
      <w:pPr>
        <w:jc w:val="both"/>
        <w:rPr>
          <w:rFonts w:ascii="Arial" w:hAnsi="Arial"/>
          <w:noProof/>
          <w:sz w:val="24"/>
          <w:szCs w:val="24"/>
          <w:lang w:eastAsia="es-CO"/>
        </w:rPr>
      </w:pPr>
    </w:p>
    <w:p w14:paraId="27CE5AD2" w14:textId="77777777" w:rsidR="008D1608" w:rsidRDefault="008D1608" w:rsidP="0084615A">
      <w:pPr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</w:p>
    <w:sectPr w:rsidR="008D1608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426B1" w14:textId="77777777" w:rsidR="00CF6030" w:rsidRDefault="00CF6030" w:rsidP="002A481F">
      <w:pPr>
        <w:spacing w:after="0" w:line="240" w:lineRule="auto"/>
      </w:pPr>
      <w:r>
        <w:separator/>
      </w:r>
    </w:p>
  </w:endnote>
  <w:endnote w:type="continuationSeparator" w:id="0">
    <w:p w14:paraId="2D525EF9" w14:textId="77777777" w:rsidR="00CF6030" w:rsidRDefault="00CF6030" w:rsidP="002A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1D93C" w14:textId="77777777" w:rsidR="0084615A" w:rsidRDefault="0084615A">
    <w:pPr>
      <w:pStyle w:val="Piedepgina"/>
    </w:pPr>
    <w:r>
      <w:rPr>
        <w:noProof/>
      </w:rPr>
      <w:pict w14:anchorId="5E108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1026" type="#_x0000_t75" alt="misiontic" style="position:absolute;margin-left:-64.3pt;margin-top:-14.45pt;width:282.75pt;height:45pt;z-index:1;visibility:visible">
          <v:imagedata r:id="rId1" o:title="misiontic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84EEB" w14:textId="77777777" w:rsidR="00CF6030" w:rsidRDefault="00CF6030" w:rsidP="002A481F">
      <w:pPr>
        <w:spacing w:after="0" w:line="240" w:lineRule="auto"/>
      </w:pPr>
      <w:r>
        <w:separator/>
      </w:r>
    </w:p>
  </w:footnote>
  <w:footnote w:type="continuationSeparator" w:id="0">
    <w:p w14:paraId="2D87AE6A" w14:textId="77777777" w:rsidR="00CF6030" w:rsidRDefault="00CF6030" w:rsidP="002A4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17A"/>
    <w:multiLevelType w:val="multilevel"/>
    <w:tmpl w:val="7D3A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8576F"/>
    <w:multiLevelType w:val="hybridMultilevel"/>
    <w:tmpl w:val="0414AF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D1155"/>
    <w:multiLevelType w:val="hybridMultilevel"/>
    <w:tmpl w:val="55B8D8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D1DAA"/>
    <w:multiLevelType w:val="hybridMultilevel"/>
    <w:tmpl w:val="BB7056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068311">
    <w:abstractNumId w:val="0"/>
  </w:num>
  <w:num w:numId="2" w16cid:durableId="698120018">
    <w:abstractNumId w:val="1"/>
  </w:num>
  <w:num w:numId="3" w16cid:durableId="1405911033">
    <w:abstractNumId w:val="2"/>
  </w:num>
  <w:num w:numId="4" w16cid:durableId="507065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03D"/>
    <w:rsid w:val="00073658"/>
    <w:rsid w:val="00103180"/>
    <w:rsid w:val="00136327"/>
    <w:rsid w:val="0014603D"/>
    <w:rsid w:val="001E3653"/>
    <w:rsid w:val="0021177B"/>
    <w:rsid w:val="00213238"/>
    <w:rsid w:val="00276B7E"/>
    <w:rsid w:val="002A481F"/>
    <w:rsid w:val="002B258F"/>
    <w:rsid w:val="003060CA"/>
    <w:rsid w:val="003E3A42"/>
    <w:rsid w:val="004011DF"/>
    <w:rsid w:val="004B261D"/>
    <w:rsid w:val="005E1E81"/>
    <w:rsid w:val="00610908"/>
    <w:rsid w:val="006B3182"/>
    <w:rsid w:val="007C6D50"/>
    <w:rsid w:val="007F0385"/>
    <w:rsid w:val="007F40E0"/>
    <w:rsid w:val="0084615A"/>
    <w:rsid w:val="00876339"/>
    <w:rsid w:val="0088299F"/>
    <w:rsid w:val="008D1608"/>
    <w:rsid w:val="00916B57"/>
    <w:rsid w:val="00A81267"/>
    <w:rsid w:val="00A86937"/>
    <w:rsid w:val="00A9416C"/>
    <w:rsid w:val="00B10B85"/>
    <w:rsid w:val="00B86506"/>
    <w:rsid w:val="00CA4C89"/>
    <w:rsid w:val="00CF6030"/>
    <w:rsid w:val="00DE195E"/>
    <w:rsid w:val="00E266B8"/>
    <w:rsid w:val="00FA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2844F6"/>
  <w15:chartTrackingRefBased/>
  <w15:docId w15:val="{8B0BE2EA-642B-4449-94C9-1C739668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48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81F"/>
  </w:style>
  <w:style w:type="paragraph" w:styleId="Piedepgina">
    <w:name w:val="footer"/>
    <w:basedOn w:val="Normal"/>
    <w:link w:val="PiedepginaCar"/>
    <w:uiPriority w:val="99"/>
    <w:unhideWhenUsed/>
    <w:rsid w:val="002A48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81F"/>
  </w:style>
  <w:style w:type="character" w:styleId="Hipervnculo">
    <w:name w:val="Hyperlink"/>
    <w:uiPriority w:val="99"/>
    <w:unhideWhenUsed/>
    <w:rsid w:val="005E1E81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876339"/>
    <w:pPr>
      <w:ind w:left="720"/>
      <w:contextualSpacing/>
    </w:pPr>
  </w:style>
  <w:style w:type="character" w:styleId="Hipervnculovisitado">
    <w:name w:val="FollowedHyperlink"/>
    <w:uiPriority w:val="99"/>
    <w:semiHidden/>
    <w:unhideWhenUsed/>
    <w:rsid w:val="00103180"/>
    <w:rPr>
      <w:color w:val="954F72"/>
      <w:u w:val="single"/>
    </w:rPr>
  </w:style>
  <w:style w:type="character" w:styleId="Mencinsinresolver">
    <w:name w:val="Unresolved Mention"/>
    <w:uiPriority w:val="99"/>
    <w:semiHidden/>
    <w:unhideWhenUsed/>
    <w:rsid w:val="008D1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.misiontic2022udea.com/pluginfile.php/133740/mod_resource/content/1/Sistema%20de%20gesti%C3%B3n%20de%20proyectos_VFin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a%20Troconis\Downloads\Plantilla%20Spri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Sprint.dot</Template>
  <TotalTime>37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Links>
    <vt:vector size="6" baseType="variant">
      <vt:variant>
        <vt:i4>8257662</vt:i4>
      </vt:variant>
      <vt:variant>
        <vt:i4>0</vt:i4>
      </vt:variant>
      <vt:variant>
        <vt:i4>0</vt:i4>
      </vt:variant>
      <vt:variant>
        <vt:i4>5</vt:i4>
      </vt:variant>
      <vt:variant>
        <vt:lpwstr>https://lms.misiontic2022udea.com/pluginfile.php/133740/mod_resource/content/1/Sistema de gesti%C3%B3n de proyectos_VFinal.pdf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Troconis</dc:creator>
  <cp:keywords/>
  <dc:description/>
  <cp:lastModifiedBy>Jana Isabella Troconis Roncancio</cp:lastModifiedBy>
  <cp:revision>1</cp:revision>
  <dcterms:created xsi:type="dcterms:W3CDTF">2022-08-21T15:11:00Z</dcterms:created>
  <dcterms:modified xsi:type="dcterms:W3CDTF">2022-08-21T15:48:00Z</dcterms:modified>
</cp:coreProperties>
</file>