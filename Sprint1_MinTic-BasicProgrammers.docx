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F6B" w14:textId="14541C04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Sprint </w:t>
      </w:r>
      <w:r w:rsidR="00EA0259">
        <w:rPr>
          <w:rFonts w:ascii="Arial" w:hAnsi="Arial"/>
          <w:b/>
          <w:sz w:val="36"/>
          <w:szCs w:val="36"/>
        </w:rPr>
        <w:t>1</w:t>
      </w:r>
    </w:p>
    <w:p w14:paraId="011B4F61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FC0F81C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8FB02AA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A23DD0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B2A3524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45AB74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tbl>
      <w:tblPr>
        <w:tblW w:w="105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3544"/>
        <w:gridCol w:w="3827"/>
        <w:gridCol w:w="1169"/>
      </w:tblGrid>
      <w:tr w:rsidR="007C6D50" w14:paraId="235B5900" w14:textId="77777777" w:rsidTr="0014603D">
        <w:trPr>
          <w:trHeight w:val="257"/>
          <w:jc w:val="center"/>
        </w:trPr>
        <w:tc>
          <w:tcPr>
            <w:tcW w:w="9342" w:type="dxa"/>
            <w:gridSpan w:val="3"/>
            <w:shd w:val="clear" w:color="auto" w:fill="auto"/>
            <w:noWrap/>
            <w:vAlign w:val="bottom"/>
            <w:hideMark/>
          </w:tcPr>
          <w:p w14:paraId="14CF40E8" w14:textId="77DDD57D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  <w:r w:rsidR="001E3653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EA0259" w:rsidRPr="00EA0259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 xml:space="preserve">MINTIC- </w:t>
            </w:r>
            <w:r w:rsidR="0014603D">
              <w:rPr>
                <w:rFonts w:ascii="Arial" w:eastAsia="Times New Roman" w:hAnsi="Arial"/>
                <w:b/>
                <w:bCs/>
                <w:color w:val="FF0000"/>
                <w:sz w:val="24"/>
                <w:szCs w:val="24"/>
                <w:lang w:eastAsia="es-CO"/>
              </w:rPr>
              <w:t>BASICPROGRAMMERS</w:t>
            </w:r>
          </w:p>
        </w:tc>
        <w:tc>
          <w:tcPr>
            <w:tcW w:w="1169" w:type="dxa"/>
          </w:tcPr>
          <w:p w14:paraId="6DF9CDDC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7C6D50" w14:paraId="3D4A577F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  <w:hideMark/>
          </w:tcPr>
          <w:p w14:paraId="02721405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N° Documento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D76AE1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7D00F9D3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1169" w:type="dxa"/>
          </w:tcPr>
          <w:p w14:paraId="297D0C37" w14:textId="77777777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Grupo</w:t>
            </w:r>
          </w:p>
        </w:tc>
      </w:tr>
      <w:tr w:rsidR="007C6D50" w14:paraId="6C149BC8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80B81D8" w14:textId="696B183D" w:rsidR="007C6D50" w:rsidRDefault="00A81267" w:rsidP="00A81267">
            <w:pPr>
              <w:spacing w:after="0" w:line="240" w:lineRule="auto"/>
              <w:ind w:right="-241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1022989291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C812C17" w14:textId="511C26EC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2285220F" w14:textId="1217C600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Máster </w:t>
            </w:r>
          </w:p>
        </w:tc>
        <w:tc>
          <w:tcPr>
            <w:tcW w:w="1169" w:type="dxa"/>
          </w:tcPr>
          <w:p w14:paraId="687859A9" w14:textId="64B4FDB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1E8E6FBE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6DA93D5E" w14:textId="5FCE73C0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10006908412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A426C7" w14:textId="5C199434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4705BDD" w14:textId="524C005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Product Owner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580F045" w14:textId="784CF874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7B1DCB55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59619C58" w14:textId="0E3B7A4C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1096196585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0B7D162" w14:textId="5C57868D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76E86847" w14:textId="0520AB26" w:rsidR="007C6D50" w:rsidRDefault="00295F8F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  <w:tc>
          <w:tcPr>
            <w:tcW w:w="1169" w:type="dxa"/>
          </w:tcPr>
          <w:p w14:paraId="4CF5572A" w14:textId="10C0A841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  <w:tr w:rsidR="007C6D50" w14:paraId="06E25C32" w14:textId="77777777" w:rsidTr="00A81267">
        <w:trPr>
          <w:trHeight w:val="257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410E7D5B" w14:textId="0FFB68B5" w:rsidR="007C6D50" w:rsidRDefault="00A81267" w:rsidP="00A81267">
            <w:pPr>
              <w:spacing w:after="0" w:line="240" w:lineRule="auto"/>
              <w:ind w:right="-950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72272322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3EBE11A" w14:textId="0935F17B" w:rsidR="007C6D50" w:rsidRDefault="00A81267" w:rsidP="00A81267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Orlando 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6B278280" w14:textId="51528D32" w:rsidR="007C6D50" w:rsidRDefault="00295F8F" w:rsidP="0014603D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1169" w:type="dxa"/>
          </w:tcPr>
          <w:p w14:paraId="65C66375" w14:textId="21DB315F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27-28</w:t>
            </w:r>
          </w:p>
        </w:tc>
      </w:tr>
      <w:tr w:rsidR="007C6D50" w14:paraId="478339EB" w14:textId="77777777" w:rsidTr="00A81267">
        <w:trPr>
          <w:trHeight w:val="270"/>
          <w:jc w:val="center"/>
        </w:trPr>
        <w:tc>
          <w:tcPr>
            <w:tcW w:w="1971" w:type="dxa"/>
            <w:shd w:val="clear" w:color="auto" w:fill="auto"/>
            <w:noWrap/>
            <w:vAlign w:val="bottom"/>
          </w:tcPr>
          <w:p w14:paraId="34F791BA" w14:textId="69338A5B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1140895958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9E62D1" w14:textId="7C4622E7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3827" w:type="dxa"/>
            <w:shd w:val="clear" w:color="auto" w:fill="auto"/>
            <w:noWrap/>
            <w:vAlign w:val="bottom"/>
          </w:tcPr>
          <w:p w14:paraId="0F41A207" w14:textId="5254F279" w:rsidR="007C6D50" w:rsidRDefault="007C6D50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Desarrollador</w:t>
            </w:r>
            <w:r w:rsid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169" w:type="dxa"/>
          </w:tcPr>
          <w:p w14:paraId="63F19F90" w14:textId="38C24B90" w:rsidR="007C6D50" w:rsidRDefault="00A81267" w:rsidP="0084615A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35-36</w:t>
            </w:r>
          </w:p>
        </w:tc>
      </w:tr>
    </w:tbl>
    <w:p w14:paraId="1051C7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C6754B4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3295117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3188EB6" w14:textId="77777777" w:rsidR="002A481F" w:rsidRDefault="002A481F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027AE2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D515721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5488469B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B099C4D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0ABDF058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Tutor: Víctor Fabian Castro Perez</w:t>
      </w:r>
    </w:p>
    <w:p w14:paraId="33BA268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0765CD1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677A758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5FFA9088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A8793D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2E4052B0" w14:textId="77777777" w:rsidR="002A481F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Ciclo 3 Desarrollo de Software</w:t>
      </w:r>
    </w:p>
    <w:p w14:paraId="74B0F5C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3D13326" w14:textId="77777777" w:rsidR="001E3653" w:rsidRDefault="001E3653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4BA415A4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70DF1070" w14:textId="77777777" w:rsidR="0084615A" w:rsidRDefault="0084615A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</w:p>
    <w:p w14:paraId="38868D0D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Misión TIC 2022</w:t>
      </w:r>
    </w:p>
    <w:p w14:paraId="1CDE0903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Universidad De Antioquia</w:t>
      </w:r>
    </w:p>
    <w:p w14:paraId="0D0C710A" w14:textId="77777777" w:rsidR="002A481F" w:rsidRDefault="002A481F" w:rsidP="0084615A">
      <w:pPr>
        <w:spacing w:line="240" w:lineRule="auto"/>
        <w:contextualSpacing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2022</w:t>
      </w:r>
    </w:p>
    <w:p w14:paraId="315941E8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484240BD" w14:textId="77777777" w:rsidR="005E1E81" w:rsidRDefault="005E1E81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0BA7C3C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D3CE103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3911A6A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10AF24C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2A21EE8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72C9B3BF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F019162" w14:textId="77777777" w:rsidR="0084615A" w:rsidRDefault="0084615A" w:rsidP="0084615A">
      <w:pPr>
        <w:spacing w:line="240" w:lineRule="auto"/>
        <w:contextualSpacing/>
        <w:jc w:val="both"/>
        <w:rPr>
          <w:rFonts w:ascii="Arial" w:hAnsi="Arial"/>
          <w:b/>
          <w:sz w:val="24"/>
          <w:szCs w:val="24"/>
        </w:rPr>
      </w:pPr>
    </w:p>
    <w:p w14:paraId="3A334521" w14:textId="77777777" w:rsidR="008D1608" w:rsidRDefault="008D1608" w:rsidP="0084615A">
      <w:pPr>
        <w:jc w:val="both"/>
        <w:rPr>
          <w:rFonts w:ascii="Arial" w:hAnsi="Arial"/>
          <w:b/>
          <w:sz w:val="24"/>
          <w:szCs w:val="24"/>
        </w:rPr>
      </w:pPr>
    </w:p>
    <w:p w14:paraId="5BEFC560" w14:textId="77777777" w:rsidR="00876339" w:rsidRDefault="002A481F" w:rsidP="0084615A">
      <w:pPr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lastRenderedPageBreak/>
        <w:t xml:space="preserve">Actividades </w:t>
      </w:r>
    </w:p>
    <w:p w14:paraId="1873CB2B" w14:textId="77777777" w:rsidR="00876339" w:rsidRDefault="00876339" w:rsidP="0084615A">
      <w:pPr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actividades del sprint se cumplieron?</w:t>
      </w:r>
    </w:p>
    <w:p w14:paraId="245398CE" w14:textId="40B9E901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Actividades:</w:t>
      </w:r>
    </w:p>
    <w:p w14:paraId="372C9A30" w14:textId="77777777" w:rsidR="00073658" w:rsidRDefault="00073658" w:rsidP="0007365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2D45FB8D" w14:textId="4202D815" w:rsidR="0084615A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Conformación de equipos de trabajo.</w:t>
      </w:r>
    </w:p>
    <w:p w14:paraId="022872E7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p w14:paraId="30E8E0A3" w14:textId="4C430425" w:rsidR="00882AB2" w:rsidRDefault="00882AB2" w:rsidP="00882AB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El grupo de trabajo se crea con el siguiente nombre </w:t>
      </w:r>
      <w:hyperlink r:id="rId7" w:history="1">
        <w:r w:rsidRPr="00882AB2">
          <w:rPr>
            <w:rFonts w:ascii="Arial" w:eastAsia="Times New Roman" w:hAnsi="Arial"/>
            <w:b/>
            <w:bCs/>
            <w:color w:val="000000"/>
            <w:sz w:val="24"/>
            <w:szCs w:val="24"/>
            <w:lang w:eastAsia="es-CO"/>
          </w:rPr>
          <w:t>MinTic-BasicProgrammers</w:t>
        </w:r>
      </w:hyperlink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, </w:t>
      </w: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con los siguientes integrantes y sus roles</w:t>
      </w:r>
    </w:p>
    <w:p w14:paraId="72A6A96A" w14:textId="77777777" w:rsid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</w:p>
    <w:tbl>
      <w:tblPr>
        <w:tblW w:w="10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7675"/>
      </w:tblGrid>
      <w:tr w:rsidR="00882AB2" w14:paraId="7B4126C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  <w:hideMark/>
          </w:tcPr>
          <w:p w14:paraId="7EBE2DA2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Nombre y Apellido</w:t>
            </w:r>
          </w:p>
        </w:tc>
        <w:tc>
          <w:tcPr>
            <w:tcW w:w="7675" w:type="dxa"/>
            <w:shd w:val="clear" w:color="auto" w:fill="auto"/>
            <w:noWrap/>
            <w:vAlign w:val="bottom"/>
            <w:hideMark/>
          </w:tcPr>
          <w:p w14:paraId="60E98FD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</w:tr>
      <w:tr w:rsidR="00882AB2" w14:paraId="02D1F45F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D79155B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Willian Zambrano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79350A1D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Scrum Máster </w:t>
            </w:r>
          </w:p>
        </w:tc>
      </w:tr>
      <w:tr w:rsidR="00882AB2" w14:paraId="3A2812D7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4B98A17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Natalia </w:t>
            </w:r>
            <w:r w:rsidRPr="0014603D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Taimbud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9778B4E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Product Owner </w:t>
            </w:r>
          </w:p>
        </w:tc>
      </w:tr>
      <w:tr w:rsidR="00882AB2" w14:paraId="15ABFBA4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2E67A456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Karla Arias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5918561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Administrador BD</w:t>
            </w:r>
          </w:p>
        </w:tc>
      </w:tr>
      <w:tr w:rsidR="00882AB2" w14:paraId="07065192" w14:textId="77777777" w:rsidTr="00882AB2">
        <w:trPr>
          <w:trHeight w:val="254"/>
        </w:trPr>
        <w:tc>
          <w:tcPr>
            <w:tcW w:w="2370" w:type="dxa"/>
            <w:shd w:val="clear" w:color="auto" w:fill="auto"/>
            <w:noWrap/>
            <w:vAlign w:val="bottom"/>
          </w:tcPr>
          <w:p w14:paraId="01E16E0A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Orlando Be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ed</w:t>
            </w:r>
            <w:r w:rsidRPr="00A81267"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etty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40473699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Analista</w:t>
            </w:r>
          </w:p>
        </w:tc>
      </w:tr>
      <w:tr w:rsidR="00882AB2" w14:paraId="74FF8D68" w14:textId="77777777" w:rsidTr="00882AB2">
        <w:trPr>
          <w:trHeight w:val="267"/>
        </w:trPr>
        <w:tc>
          <w:tcPr>
            <w:tcW w:w="2370" w:type="dxa"/>
            <w:shd w:val="clear" w:color="auto" w:fill="auto"/>
            <w:noWrap/>
            <w:vAlign w:val="bottom"/>
          </w:tcPr>
          <w:p w14:paraId="18740B2F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>Juan Lugo</w:t>
            </w:r>
          </w:p>
        </w:tc>
        <w:tc>
          <w:tcPr>
            <w:tcW w:w="7675" w:type="dxa"/>
            <w:shd w:val="clear" w:color="auto" w:fill="auto"/>
            <w:noWrap/>
            <w:vAlign w:val="bottom"/>
          </w:tcPr>
          <w:p w14:paraId="36DDC5F1" w14:textId="77777777" w:rsidR="00882AB2" w:rsidRDefault="00882AB2" w:rsidP="00AF03D8">
            <w:pPr>
              <w:spacing w:after="0" w:line="240" w:lineRule="auto"/>
              <w:jc w:val="both"/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/>
                <w:color w:val="000000"/>
                <w:sz w:val="24"/>
                <w:szCs w:val="24"/>
                <w:lang w:eastAsia="es-CO"/>
              </w:rPr>
              <w:t xml:space="preserve">Desarrollador </w:t>
            </w:r>
          </w:p>
        </w:tc>
      </w:tr>
    </w:tbl>
    <w:p w14:paraId="009819C2" w14:textId="70FE9BA9" w:rsidR="00882AB2" w:rsidRPr="00882AB2" w:rsidRDefault="00882AB2" w:rsidP="00882AB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br/>
      </w:r>
    </w:p>
    <w:p w14:paraId="67B801E7" w14:textId="72310969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una organización en GitHub.</w:t>
      </w:r>
    </w:p>
    <w:p w14:paraId="5E42E7F2" w14:textId="46B07084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Se crea organización con los 5 integrantes con permisos sobre el mismo.</w:t>
      </w:r>
    </w:p>
    <w:p w14:paraId="5626EA61" w14:textId="563CD1E0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8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</w:t>
        </w:r>
      </w:hyperlink>
    </w:p>
    <w:p w14:paraId="05BBC01B" w14:textId="06133CCA" w:rsidR="00073658" w:rsidRDefault="00073658" w:rsidP="0007365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Creación de un repositorio de ejemplo dentro de la organización, donde cada miembro evidencie un commit.</w:t>
      </w:r>
    </w:p>
    <w:p w14:paraId="2B0FD079" w14:textId="72ED1FE9" w:rsidR="00295F8F" w:rsidRDefault="00000000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hyperlink r:id="rId9" w:history="1">
        <w:r w:rsidR="00295F8F" w:rsidRPr="00086D02">
          <w:rPr>
            <w:rStyle w:val="Hipervnculo"/>
            <w:rFonts w:ascii="Arial" w:eastAsia="Times New Roman" w:hAnsi="Arial"/>
            <w:sz w:val="24"/>
            <w:szCs w:val="24"/>
            <w:lang w:eastAsia="es-CO"/>
          </w:rPr>
          <w:t>https://github.com/MinTic-BasicProgrammers/AplicativoWeb-UDEA</w:t>
        </w:r>
      </w:hyperlink>
    </w:p>
    <w:p w14:paraId="207A120D" w14:textId="3857FDFB" w:rsidR="00295F8F" w:rsidRDefault="00295F8F" w:rsidP="00295F8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/>
          <w:color w:val="000000"/>
          <w:sz w:val="24"/>
          <w:szCs w:val="24"/>
          <w:lang w:eastAsia="es-CO"/>
        </w:rPr>
        <w:t>Se crea repositorio y se realizar los Commits de prueba por parte de cada integrante.</w:t>
      </w:r>
    </w:p>
    <w:p w14:paraId="70D01C46" w14:textId="75EA91D5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¿Cuáles no se cumplieron?</w:t>
      </w:r>
    </w:p>
    <w:p w14:paraId="42E999B5" w14:textId="567CD566" w:rsidR="00AC1162" w:rsidRPr="00AC1162" w:rsidRDefault="00AC1162" w:rsidP="00AC11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color w:val="212121"/>
          <w:sz w:val="24"/>
          <w:szCs w:val="24"/>
          <w:lang w:eastAsia="es-CO"/>
        </w:rPr>
      </w:pPr>
      <w:r w:rsidRPr="00AC1162">
        <w:rPr>
          <w:rFonts w:ascii="Arial" w:eastAsia="Times New Roman" w:hAnsi="Arial"/>
          <w:color w:val="212121"/>
          <w:sz w:val="24"/>
          <w:szCs w:val="24"/>
          <w:lang w:eastAsia="es-CO"/>
        </w:rPr>
        <w:t>Se realizaron actividades de acuerdo a lo indicado en el primer Sprint.</w:t>
      </w:r>
    </w:p>
    <w:p w14:paraId="07A747B5" w14:textId="77777777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</w:p>
    <w:p w14:paraId="3776A86C" w14:textId="769AC953" w:rsidR="00876339" w:rsidRDefault="00876339" w:rsidP="008461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/>
          <w:bCs/>
          <w:color w:val="212121"/>
          <w:sz w:val="24"/>
          <w:szCs w:val="24"/>
          <w:lang w:eastAsia="es-CO"/>
        </w:rPr>
      </w:pP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Durante el desarrollo del 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print </w:t>
      </w:r>
      <w:r w:rsidR="002B258F">
        <w:rPr>
          <w:rFonts w:ascii="Arial" w:eastAsia="Times New Roman" w:hAnsi="Arial"/>
          <w:bCs/>
          <w:color w:val="FF0000"/>
          <w:sz w:val="24"/>
          <w:szCs w:val="24"/>
          <w:lang w:eastAsia="es-CO"/>
        </w:rPr>
        <w:t>1</w:t>
      </w:r>
      <w:r w:rsidR="0084615A"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/>
          <w:bCs/>
          <w:color w:val="212121"/>
          <w:sz w:val="24"/>
          <w:szCs w:val="24"/>
          <w:lang w:eastAsia="es-CO"/>
        </w:rPr>
        <w:t>se presentaron las siguientes dificultades:</w:t>
      </w:r>
    </w:p>
    <w:p w14:paraId="7061584B" w14:textId="4B675362" w:rsidR="00073658" w:rsidRDefault="0021177B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1:</w:t>
      </w:r>
      <w:r w:rsidR="00073658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 La creación de las actividades para el proyecto el GitHub, de acuerdo, a las que se compartieron en la plantilla</w:t>
      </w:r>
      <w:r w:rsid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>.</w:t>
      </w:r>
    </w:p>
    <w:p w14:paraId="4D047E3F" w14:textId="22B75FBA" w:rsidR="00073658" w:rsidRPr="00295F8F" w:rsidRDefault="00073658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2: </w:t>
      </w:r>
      <w:r w:rsidR="002B258F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 </w:t>
      </w:r>
      <w:r w:rsidR="002B258F" w:rsidRPr="002B258F">
        <w:rPr>
          <w:rFonts w:ascii="Arial" w:eastAsia="Times New Roman" w:hAnsi="Arial"/>
          <w:color w:val="000000"/>
          <w:sz w:val="24"/>
          <w:szCs w:val="24"/>
          <w:lang w:eastAsia="es-CO"/>
        </w:rPr>
        <w:t>Sincronización de agendas para el desarrollo de los Sprint, debido a que se está iniciando con el proyecto.</w:t>
      </w:r>
    </w:p>
    <w:p w14:paraId="6FE0185E" w14:textId="10744D01" w:rsidR="00295F8F" w:rsidRPr="00882AB2" w:rsidRDefault="00295F8F" w:rsidP="00722C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73658"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Dificultad </w:t>
      </w:r>
      <w:r>
        <w:rPr>
          <w:rFonts w:ascii="Arial" w:eastAsia="Times New Roman" w:hAnsi="Arial"/>
          <w:b/>
          <w:bCs/>
          <w:color w:val="000000"/>
          <w:sz w:val="24"/>
          <w:szCs w:val="24"/>
          <w:lang w:eastAsia="es-CO"/>
        </w:rPr>
        <w:t xml:space="preserve">3:  </w:t>
      </w:r>
      <w:r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Creación de los </w:t>
      </w:r>
      <w:r w:rsidR="00882AB2" w:rsidRP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Pull Request, 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 xml:space="preserve">no tenemos claro aun la funcionalidad del mismo y su </w:t>
      </w:r>
      <w:r w:rsidR="00AD5D3D">
        <w:rPr>
          <w:rFonts w:ascii="Arial" w:eastAsia="Times New Roman" w:hAnsi="Arial"/>
          <w:color w:val="000000"/>
          <w:sz w:val="24"/>
          <w:szCs w:val="24"/>
          <w:lang w:eastAsia="es-CO"/>
        </w:rPr>
        <w:t>ejecución</w:t>
      </w:r>
      <w:r w:rsidR="00882AB2">
        <w:rPr>
          <w:rFonts w:ascii="Arial" w:eastAsia="Times New Roman" w:hAnsi="Arial"/>
          <w:color w:val="000000"/>
          <w:sz w:val="24"/>
          <w:szCs w:val="24"/>
          <w:lang w:eastAsia="es-CO"/>
        </w:rPr>
        <w:t>.</w:t>
      </w:r>
    </w:p>
    <w:p w14:paraId="46E5690C" w14:textId="69FBDA8E" w:rsidR="00882AB2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DFC7AAF" w14:textId="77777777" w:rsidR="00882AB2" w:rsidRPr="00073658" w:rsidRDefault="00882AB2" w:rsidP="00882A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6480655" w14:textId="077B941C" w:rsidR="005E1E81" w:rsidRDefault="0021177B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noProof/>
          <w:color w:val="FF0000"/>
          <w:sz w:val="24"/>
          <w:szCs w:val="24"/>
          <w:lang w:eastAsia="es-CO"/>
        </w:rPr>
      </w:pPr>
      <w:r w:rsidRPr="00073658">
        <w:rPr>
          <w:rFonts w:ascii="Arial" w:hAnsi="Arial"/>
          <w:b/>
          <w:bCs/>
          <w:noProof/>
          <w:sz w:val="32"/>
          <w:szCs w:val="32"/>
          <w:lang w:eastAsia="es-CO"/>
        </w:rPr>
        <w:lastRenderedPageBreak/>
        <w:t>Tarea</w:t>
      </w:r>
      <w:r w:rsidRPr="00073658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 </w:t>
      </w:r>
    </w:p>
    <w:p w14:paraId="7068C087" w14:textId="00A6C9C8" w:rsidR="00EC5DD6" w:rsidRPr="00073658" w:rsidRDefault="00AC1162" w:rsidP="000736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noProof/>
          <w:sz w:val="24"/>
          <w:szCs w:val="24"/>
        </w:rPr>
        <w:pict w14:anchorId="0C3FA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228pt;visibility:visible;mso-wrap-style:square">
            <v:imagedata r:id="rId10" o:title=""/>
          </v:shape>
        </w:pict>
      </w:r>
    </w:p>
    <w:p w14:paraId="4FCD50E7" w14:textId="72011EBC" w:rsidR="00B10B85" w:rsidRDefault="0021177B" w:rsidP="00B10B85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Descripción</w:t>
      </w:r>
      <w:r w:rsidR="00EC5DD6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EC5DD6">
        <w:rPr>
          <w:rFonts w:ascii="Arial" w:hAnsi="Arial"/>
          <w:noProof/>
          <w:sz w:val="24"/>
          <w:szCs w:val="24"/>
          <w:lang w:eastAsia="es-CO"/>
        </w:rPr>
        <w:t>creacion del equipo en GitHub</w:t>
      </w:r>
    </w:p>
    <w:p w14:paraId="3004F67A" w14:textId="27CD25D2" w:rsidR="00EC5DD6" w:rsidRDefault="00AC1162" w:rsidP="00B10B85">
      <w:pPr>
        <w:jc w:val="both"/>
        <w:rPr>
          <w:rFonts w:ascii="Arial" w:hAnsi="Arial"/>
          <w:noProof/>
          <w:color w:val="FF0000"/>
          <w:sz w:val="24"/>
          <w:szCs w:val="24"/>
          <w:lang w:eastAsia="es-CO"/>
        </w:rPr>
      </w:pPr>
      <w:r>
        <w:rPr>
          <w:rFonts w:ascii="Arial" w:hAnsi="Arial"/>
          <w:noProof/>
          <w:color w:val="FF0000"/>
          <w:sz w:val="24"/>
          <w:szCs w:val="24"/>
          <w:lang w:eastAsia="es-CO"/>
        </w:rPr>
        <w:pict w14:anchorId="74A1386C">
          <v:shape id="_x0000_i1026" type="#_x0000_t75" style="width:442.5pt;height:219.75pt;visibility:visible;mso-wrap-style:square">
            <v:imagedata r:id="rId11" o:title=""/>
          </v:shape>
        </w:pict>
      </w:r>
    </w:p>
    <w:p w14:paraId="3F9AC3C7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Descripción: </w:t>
      </w:r>
      <w:r>
        <w:rPr>
          <w:rFonts w:ascii="Arial" w:hAnsi="Arial"/>
          <w:noProof/>
          <w:sz w:val="24"/>
          <w:szCs w:val="24"/>
          <w:lang w:eastAsia="es-CO"/>
        </w:rPr>
        <w:t>Miembros del equipo, junto con sus roles de dueños</w:t>
      </w:r>
    </w:p>
    <w:p w14:paraId="7F7796CE" w14:textId="77777777" w:rsidR="00EC5DD6" w:rsidRDefault="00EC5DD6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</w:p>
    <w:p w14:paraId="5BC7EEB8" w14:textId="77777777" w:rsidR="00AD5D3D" w:rsidRDefault="00AC1162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lastRenderedPageBreak/>
        <w:pict w14:anchorId="06D28E6F">
          <v:shape id="_x0000_i1027" type="#_x0000_t75" style="width:442.5pt;height:168pt;visibility:visible;mso-wrap-style:square">
            <v:imagedata r:id="rId12" o:title=""/>
          </v:shape>
        </w:pict>
      </w:r>
    </w:p>
    <w:p w14:paraId="3463E7E5" w14:textId="32E4FA41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Creacion del repositorio para el proyecto.</w:t>
      </w:r>
    </w:p>
    <w:p w14:paraId="1151FE2E" w14:textId="56324DDD" w:rsidR="00EC5DD6" w:rsidRDefault="00AC1162" w:rsidP="00EC5DD6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pict w14:anchorId="510F6213">
          <v:shape id="_x0000_i1028" type="#_x0000_t75" style="width:441.75pt;height:213.75pt;visibility:visible;mso-wrap-style:square">
            <v:imagedata r:id="rId13" o:title=""/>
          </v:shape>
        </w:pict>
      </w:r>
    </w:p>
    <w:p w14:paraId="2B2FDE5B" w14:textId="6A67EE1F" w:rsidR="00AD5D3D" w:rsidRDefault="00AD5D3D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D5D3D">
        <w:rPr>
          <w:rFonts w:ascii="Arial" w:hAnsi="Arial"/>
          <w:b/>
          <w:bCs/>
          <w:noProof/>
          <w:sz w:val="24"/>
          <w:szCs w:val="24"/>
          <w:lang w:eastAsia="es-CO"/>
        </w:rPr>
        <w:t>D</w:t>
      </w: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escripción: </w:t>
      </w:r>
      <w:r>
        <w:rPr>
          <w:rFonts w:ascii="Arial" w:hAnsi="Arial"/>
          <w:noProof/>
          <w:sz w:val="24"/>
          <w:szCs w:val="24"/>
          <w:lang w:eastAsia="es-CO"/>
        </w:rPr>
        <w:t>Commits realizados sobre el repositorio.</w:t>
      </w:r>
    </w:p>
    <w:p w14:paraId="30270FC7" w14:textId="2DBB3BCB" w:rsidR="000B6E1F" w:rsidRDefault="00AC1162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lastRenderedPageBreak/>
        <w:pict w14:anchorId="56EE6BFF">
          <v:shape id="_x0000_i1029" type="#_x0000_t75" style="width:441.75pt;height:221.25pt;visibility:visible;mso-wrap-style:square">
            <v:imagedata r:id="rId14" o:title=""/>
          </v:shape>
        </w:pict>
      </w:r>
    </w:p>
    <w:p w14:paraId="02F1A920" w14:textId="4FC67250" w:rsidR="000B6E1F" w:rsidRDefault="000B6E1F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Observaciones: </w:t>
      </w:r>
      <w:r>
        <w:rPr>
          <w:rFonts w:ascii="Arial" w:hAnsi="Arial"/>
          <w:noProof/>
          <w:sz w:val="24"/>
          <w:szCs w:val="24"/>
          <w:lang w:eastAsia="es-CO"/>
        </w:rPr>
        <w:t>Creacion y cierre de Pull Request de prueba.</w:t>
      </w:r>
    </w:p>
    <w:p w14:paraId="71DB97FC" w14:textId="15B1FD1D" w:rsidR="000B6E1F" w:rsidRDefault="00AC1162" w:rsidP="00AD5D3D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noProof/>
          <w:sz w:val="24"/>
          <w:szCs w:val="24"/>
          <w:lang w:eastAsia="es-CO"/>
        </w:rPr>
        <w:pict w14:anchorId="689E2302">
          <v:shape id="_x0000_i1030" type="#_x0000_t75" style="width:441.75pt;height:240.75pt;visibility:visible;mso-wrap-style:square">
            <v:imagedata r:id="rId15" o:title=""/>
          </v:shape>
        </w:pict>
      </w:r>
    </w:p>
    <w:p w14:paraId="5F8B88B8" w14:textId="77777777" w:rsidR="000B6E1F" w:rsidRDefault="00B10B85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>Observaciones</w:t>
      </w:r>
      <w:r w:rsidR="000B6E1F"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: </w:t>
      </w:r>
      <w:r w:rsidR="000B6E1F">
        <w:rPr>
          <w:rFonts w:ascii="Arial" w:hAnsi="Arial"/>
          <w:noProof/>
          <w:sz w:val="24"/>
          <w:szCs w:val="24"/>
          <w:lang w:eastAsia="es-CO"/>
        </w:rPr>
        <w:t>Creacion las ramas realese, development y main.</w:t>
      </w:r>
    </w:p>
    <w:p w14:paraId="598A4037" w14:textId="0B2821FC" w:rsidR="008D1608" w:rsidRDefault="00AC1162" w:rsidP="0084615A">
      <w:pPr>
        <w:jc w:val="both"/>
        <w:rPr>
          <w:rFonts w:ascii="Arial" w:hAnsi="Arial"/>
          <w:noProof/>
          <w:sz w:val="24"/>
          <w:szCs w:val="24"/>
          <w:lang w:eastAsia="es-CO"/>
        </w:rPr>
      </w:pPr>
      <w:r w:rsidRPr="00AC1162">
        <w:rPr>
          <w:rFonts w:ascii="Arial" w:hAnsi="Arial"/>
          <w:noProof/>
          <w:sz w:val="24"/>
          <w:szCs w:val="24"/>
          <w:lang w:eastAsia="es-CO"/>
        </w:rPr>
        <w:lastRenderedPageBreak/>
        <w:pict w14:anchorId="43400C64">
          <v:shape id="_x0000_i1031" type="#_x0000_t75" style="width:442.5pt;height:196.5pt;visibility:visible;mso-wrap-style:square">
            <v:imagedata r:id="rId16" o:title=""/>
          </v:shape>
        </w:pict>
      </w:r>
    </w:p>
    <w:p w14:paraId="27CE5AD2" w14:textId="2F629C02" w:rsidR="008D1608" w:rsidRDefault="00AC1162" w:rsidP="0084615A">
      <w:pPr>
        <w:jc w:val="both"/>
        <w:rPr>
          <w:rFonts w:ascii="Arial" w:hAnsi="Arial"/>
          <w:b/>
          <w:bCs/>
          <w:noProof/>
          <w:sz w:val="24"/>
          <w:szCs w:val="24"/>
          <w:lang w:eastAsia="es-CO"/>
        </w:rPr>
      </w:pPr>
      <w:r>
        <w:rPr>
          <w:rFonts w:ascii="Arial" w:hAnsi="Arial"/>
          <w:b/>
          <w:bCs/>
          <w:noProof/>
          <w:sz w:val="24"/>
          <w:szCs w:val="24"/>
          <w:lang w:eastAsia="es-CO"/>
        </w:rPr>
        <w:t xml:space="preserve">Observaciones: </w:t>
      </w:r>
      <w:r>
        <w:rPr>
          <w:rFonts w:ascii="Arial" w:hAnsi="Arial"/>
          <w:noProof/>
          <w:sz w:val="24"/>
          <w:szCs w:val="24"/>
          <w:lang w:eastAsia="es-CO"/>
        </w:rPr>
        <w:t>Definicio de los Sprint para el projecto para las actividades.</w:t>
      </w:r>
    </w:p>
    <w:sectPr w:rsidR="008D1608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445E" w14:textId="77777777" w:rsidR="000D34D8" w:rsidRDefault="000D34D8" w:rsidP="002A481F">
      <w:pPr>
        <w:spacing w:after="0" w:line="240" w:lineRule="auto"/>
      </w:pPr>
      <w:r>
        <w:separator/>
      </w:r>
    </w:p>
  </w:endnote>
  <w:endnote w:type="continuationSeparator" w:id="0">
    <w:p w14:paraId="3442BAB7" w14:textId="77777777" w:rsidR="000D34D8" w:rsidRDefault="000D34D8" w:rsidP="002A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D93C" w14:textId="77777777" w:rsidR="0084615A" w:rsidRDefault="00000000">
    <w:pPr>
      <w:pStyle w:val="Piedepgina"/>
    </w:pPr>
    <w:r>
      <w:rPr>
        <w:noProof/>
      </w:rPr>
      <w:pict w14:anchorId="5E108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26" type="#_x0000_t75" alt="misiontic" style="position:absolute;margin-left:-64.3pt;margin-top:-14.45pt;width:282.75pt;height:45pt;z-index:1;visibility:visible">
          <v:imagedata r:id="rId1" o:title="misiontic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21AC" w14:textId="77777777" w:rsidR="000D34D8" w:rsidRDefault="000D34D8" w:rsidP="002A481F">
      <w:pPr>
        <w:spacing w:after="0" w:line="240" w:lineRule="auto"/>
      </w:pPr>
      <w:r>
        <w:separator/>
      </w:r>
    </w:p>
  </w:footnote>
  <w:footnote w:type="continuationSeparator" w:id="0">
    <w:p w14:paraId="3E4D40AB" w14:textId="77777777" w:rsidR="000D34D8" w:rsidRDefault="000D34D8" w:rsidP="002A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17A"/>
    <w:multiLevelType w:val="multilevel"/>
    <w:tmpl w:val="7D3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D4E7E"/>
    <w:multiLevelType w:val="multilevel"/>
    <w:tmpl w:val="E6F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8576F"/>
    <w:multiLevelType w:val="hybridMultilevel"/>
    <w:tmpl w:val="0414A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1155"/>
    <w:multiLevelType w:val="hybridMultilevel"/>
    <w:tmpl w:val="55B8D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D1DAA"/>
    <w:multiLevelType w:val="hybridMultilevel"/>
    <w:tmpl w:val="EE4A3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68311">
    <w:abstractNumId w:val="0"/>
  </w:num>
  <w:num w:numId="2" w16cid:durableId="698120018">
    <w:abstractNumId w:val="2"/>
  </w:num>
  <w:num w:numId="3" w16cid:durableId="1405911033">
    <w:abstractNumId w:val="3"/>
  </w:num>
  <w:num w:numId="4" w16cid:durableId="507065780">
    <w:abstractNumId w:val="4"/>
  </w:num>
  <w:num w:numId="5" w16cid:durableId="19883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03D"/>
    <w:rsid w:val="00073658"/>
    <w:rsid w:val="000B6E1F"/>
    <w:rsid w:val="000D34D8"/>
    <w:rsid w:val="00103180"/>
    <w:rsid w:val="00136327"/>
    <w:rsid w:val="0014603D"/>
    <w:rsid w:val="001E3653"/>
    <w:rsid w:val="0021177B"/>
    <w:rsid w:val="00213238"/>
    <w:rsid w:val="00276B7E"/>
    <w:rsid w:val="00295F8F"/>
    <w:rsid w:val="002A481F"/>
    <w:rsid w:val="002B258F"/>
    <w:rsid w:val="003060CA"/>
    <w:rsid w:val="003270D8"/>
    <w:rsid w:val="003E3A42"/>
    <w:rsid w:val="004011DF"/>
    <w:rsid w:val="004B261D"/>
    <w:rsid w:val="005E1E81"/>
    <w:rsid w:val="00610908"/>
    <w:rsid w:val="00653B6D"/>
    <w:rsid w:val="006B3182"/>
    <w:rsid w:val="007C6D50"/>
    <w:rsid w:val="007F0385"/>
    <w:rsid w:val="007F40E0"/>
    <w:rsid w:val="0084615A"/>
    <w:rsid w:val="00876339"/>
    <w:rsid w:val="0088299F"/>
    <w:rsid w:val="00882AB2"/>
    <w:rsid w:val="008D1608"/>
    <w:rsid w:val="00916B57"/>
    <w:rsid w:val="00A81267"/>
    <w:rsid w:val="00A86937"/>
    <w:rsid w:val="00A9416C"/>
    <w:rsid w:val="00AC1162"/>
    <w:rsid w:val="00AD5D3D"/>
    <w:rsid w:val="00B10B85"/>
    <w:rsid w:val="00B86506"/>
    <w:rsid w:val="00CA4C89"/>
    <w:rsid w:val="00CF6030"/>
    <w:rsid w:val="00DE195E"/>
    <w:rsid w:val="00E266B8"/>
    <w:rsid w:val="00EA0259"/>
    <w:rsid w:val="00EC5DD6"/>
    <w:rsid w:val="00EF7319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44F6"/>
  <w15:chartTrackingRefBased/>
  <w15:docId w15:val="{8B0BE2EA-642B-4449-94C9-1C73966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62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1F"/>
  </w:style>
  <w:style w:type="paragraph" w:styleId="Piedepgina">
    <w:name w:val="footer"/>
    <w:basedOn w:val="Normal"/>
    <w:link w:val="PiedepginaCar"/>
    <w:uiPriority w:val="99"/>
    <w:unhideWhenUsed/>
    <w:rsid w:val="002A4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81F"/>
  </w:style>
  <w:style w:type="character" w:styleId="Hipervnculo">
    <w:name w:val="Hyperlink"/>
    <w:uiPriority w:val="99"/>
    <w:unhideWhenUsed/>
    <w:rsid w:val="005E1E81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876339"/>
    <w:pPr>
      <w:ind w:left="720"/>
      <w:contextualSpacing/>
    </w:pPr>
  </w:style>
  <w:style w:type="character" w:styleId="Hipervnculovisitado">
    <w:name w:val="FollowedHyperlink"/>
    <w:uiPriority w:val="99"/>
    <w:semiHidden/>
    <w:unhideWhenUsed/>
    <w:rsid w:val="00103180"/>
    <w:rPr>
      <w:color w:val="954F72"/>
      <w:u w:val="single"/>
    </w:rPr>
  </w:style>
  <w:style w:type="character" w:styleId="Mencinsinresolver">
    <w:name w:val="Unresolved Mention"/>
    <w:uiPriority w:val="99"/>
    <w:semiHidden/>
    <w:unhideWhenUsed/>
    <w:rsid w:val="008D1608"/>
    <w:rPr>
      <w:color w:val="605E5C"/>
      <w:shd w:val="clear" w:color="auto" w:fill="E1DFDD"/>
    </w:rPr>
  </w:style>
  <w:style w:type="character" w:customStyle="1" w:styleId="author">
    <w:name w:val="author"/>
    <w:basedOn w:val="Fuentedeprrafopredeter"/>
    <w:rsid w:val="0088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Tic-BasicProgrammer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nTic-BasicProgrammers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Tic-BasicProgrammers/AplicativoWeb-UDEA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%20Troconis\Downloads\Plantilla%20Spr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Sprint.dot</Template>
  <TotalTime>61</TotalTime>
  <Pages>6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Links>
    <vt:vector size="6" baseType="variant">
      <vt:variant>
        <vt:i4>8257662</vt:i4>
      </vt:variant>
      <vt:variant>
        <vt:i4>0</vt:i4>
      </vt:variant>
      <vt:variant>
        <vt:i4>0</vt:i4>
      </vt:variant>
      <vt:variant>
        <vt:i4>5</vt:i4>
      </vt:variant>
      <vt:variant>
        <vt:lpwstr>https://lms.misiontic2022udea.com/pluginfile.php/133740/mod_resource/content/1/Sistema de gesti%C3%B3n de proyectos_VFinal.pdf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Troconis</dc:creator>
  <cp:keywords/>
  <dc:description/>
  <cp:lastModifiedBy>Jana Isabella Troconis Roncancio</cp:lastModifiedBy>
  <cp:revision>5</cp:revision>
  <dcterms:created xsi:type="dcterms:W3CDTF">2022-08-21T15:11:00Z</dcterms:created>
  <dcterms:modified xsi:type="dcterms:W3CDTF">2022-08-21T17:32:00Z</dcterms:modified>
</cp:coreProperties>
</file>