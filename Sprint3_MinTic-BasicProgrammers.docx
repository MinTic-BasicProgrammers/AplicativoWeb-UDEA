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BBF6B" w14:textId="43628903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 xml:space="preserve">Sprint </w:t>
      </w:r>
      <w:r w:rsidR="002D16D6">
        <w:rPr>
          <w:rFonts w:ascii="Arial" w:hAnsi="Arial"/>
          <w:b/>
          <w:sz w:val="36"/>
          <w:szCs w:val="36"/>
        </w:rPr>
        <w:t>3</w:t>
      </w:r>
    </w:p>
    <w:p w14:paraId="011B4F61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0FC0F81C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78FB02AA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50A23DD0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7B2A3524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1D45AB74" w14:textId="77777777" w:rsidR="005E1E81" w:rsidRDefault="005E1E81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tbl>
      <w:tblPr>
        <w:tblW w:w="1051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1"/>
        <w:gridCol w:w="3544"/>
        <w:gridCol w:w="3827"/>
        <w:gridCol w:w="1169"/>
      </w:tblGrid>
      <w:tr w:rsidR="007C6D50" w14:paraId="235B5900" w14:textId="77777777" w:rsidTr="0014603D">
        <w:trPr>
          <w:trHeight w:val="257"/>
          <w:jc w:val="center"/>
        </w:trPr>
        <w:tc>
          <w:tcPr>
            <w:tcW w:w="9342" w:type="dxa"/>
            <w:gridSpan w:val="3"/>
            <w:shd w:val="clear" w:color="auto" w:fill="auto"/>
            <w:noWrap/>
            <w:vAlign w:val="bottom"/>
            <w:hideMark/>
          </w:tcPr>
          <w:p w14:paraId="14CF40E8" w14:textId="77DDD57D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CO"/>
              </w:rPr>
              <w:t>Equipo</w:t>
            </w:r>
            <w:r w:rsidR="001E3653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EA0259" w:rsidRPr="00EA0259">
              <w:rPr>
                <w:rFonts w:ascii="Arial" w:eastAsia="Times New Roman" w:hAnsi="Arial"/>
                <w:b/>
                <w:bCs/>
                <w:color w:val="FF0000"/>
                <w:sz w:val="24"/>
                <w:szCs w:val="24"/>
                <w:lang w:eastAsia="es-CO"/>
              </w:rPr>
              <w:t xml:space="preserve">MINTIC- </w:t>
            </w:r>
            <w:r w:rsidR="0014603D">
              <w:rPr>
                <w:rFonts w:ascii="Arial" w:eastAsia="Times New Roman" w:hAnsi="Arial"/>
                <w:b/>
                <w:bCs/>
                <w:color w:val="FF0000"/>
                <w:sz w:val="24"/>
                <w:szCs w:val="24"/>
                <w:lang w:eastAsia="es-CO"/>
              </w:rPr>
              <w:t>BASICPROGRAMMERS</w:t>
            </w:r>
          </w:p>
        </w:tc>
        <w:tc>
          <w:tcPr>
            <w:tcW w:w="1169" w:type="dxa"/>
          </w:tcPr>
          <w:p w14:paraId="6DF9CDDC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7C6D50" w14:paraId="3D4A577F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02721405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N°</w:t>
            </w:r>
            <w:proofErr w:type="spellEnd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 Documento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6D76AE13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Nombre y Apellido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D00F9D3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Rol</w:t>
            </w:r>
          </w:p>
        </w:tc>
        <w:tc>
          <w:tcPr>
            <w:tcW w:w="1169" w:type="dxa"/>
          </w:tcPr>
          <w:p w14:paraId="297D0C37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Grupo</w:t>
            </w:r>
          </w:p>
        </w:tc>
      </w:tr>
      <w:tr w:rsidR="007C6D50" w14:paraId="6C149BC8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680B81D8" w14:textId="696B183D" w:rsidR="007C6D50" w:rsidRDefault="00A81267" w:rsidP="00A81267">
            <w:pPr>
              <w:spacing w:after="0" w:line="240" w:lineRule="auto"/>
              <w:ind w:right="-241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1022989291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C812C17" w14:textId="511C26EC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Willian Zambrano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2285220F" w14:textId="1217C600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Scrum </w:t>
            </w:r>
            <w:r w:rsidR="0014603D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Máster </w:t>
            </w:r>
          </w:p>
        </w:tc>
        <w:tc>
          <w:tcPr>
            <w:tcW w:w="1169" w:type="dxa"/>
          </w:tcPr>
          <w:p w14:paraId="687859A9" w14:textId="64B4FDB1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35-36</w:t>
            </w:r>
          </w:p>
        </w:tc>
      </w:tr>
      <w:tr w:rsidR="007C6D50" w14:paraId="1E8E6FBE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6DA93D5E" w14:textId="5FCE73C0" w:rsidR="007C6D50" w:rsidRDefault="00295F8F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10006908412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0A426C7" w14:textId="5C199434" w:rsidR="007C6D50" w:rsidRDefault="00295F8F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Natalia </w:t>
            </w:r>
            <w:proofErr w:type="spellStart"/>
            <w:r w:rsidRPr="0014603D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Taimbud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04705BDD" w14:textId="524C0059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Product</w:t>
            </w:r>
            <w:proofErr w:type="spellEnd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Owner</w:t>
            </w:r>
            <w:proofErr w:type="spellEnd"/>
            <w:r w:rsidR="0014603D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1169" w:type="dxa"/>
          </w:tcPr>
          <w:p w14:paraId="6580F045" w14:textId="784CF874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35-36</w:t>
            </w:r>
          </w:p>
        </w:tc>
      </w:tr>
      <w:tr w:rsidR="007C6D50" w14:paraId="7B1DCB55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59619C58" w14:textId="0E3B7A4C" w:rsidR="007C6D50" w:rsidRDefault="00295F8F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1096196585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0B7D162" w14:textId="5C57868D" w:rsidR="007C6D50" w:rsidRDefault="00295F8F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Karla Arias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76E86847" w14:textId="0520AB26" w:rsidR="007C6D50" w:rsidRDefault="00295F8F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Administrador BD</w:t>
            </w:r>
          </w:p>
        </w:tc>
        <w:tc>
          <w:tcPr>
            <w:tcW w:w="1169" w:type="dxa"/>
          </w:tcPr>
          <w:p w14:paraId="4CF5572A" w14:textId="10C0A841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35-36</w:t>
            </w:r>
          </w:p>
        </w:tc>
      </w:tr>
      <w:tr w:rsidR="007C6D50" w14:paraId="06E25C32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410E7D5B" w14:textId="0FFB68B5" w:rsidR="007C6D50" w:rsidRDefault="00A81267" w:rsidP="00A81267">
            <w:pPr>
              <w:spacing w:after="0" w:line="240" w:lineRule="auto"/>
              <w:ind w:right="-950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72272322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63EBE11A" w14:textId="0935F17B" w:rsidR="007C6D50" w:rsidRDefault="00A81267" w:rsidP="00A81267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Orlando </w:t>
            </w:r>
            <w:proofErr w:type="spellStart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Be</w:t>
            </w:r>
            <w:r w:rsidRPr="00A81267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n</w:t>
            </w: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ed</w:t>
            </w:r>
            <w:r w:rsidRPr="00A81267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etty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6B278280" w14:textId="51528D32" w:rsidR="007C6D50" w:rsidRDefault="00295F8F" w:rsidP="0014603D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Analista</w:t>
            </w:r>
          </w:p>
        </w:tc>
        <w:tc>
          <w:tcPr>
            <w:tcW w:w="1169" w:type="dxa"/>
          </w:tcPr>
          <w:p w14:paraId="65C66375" w14:textId="21DB315F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27-28</w:t>
            </w:r>
          </w:p>
        </w:tc>
      </w:tr>
      <w:tr w:rsidR="007C6D50" w14:paraId="478339EB" w14:textId="77777777" w:rsidTr="00A81267">
        <w:trPr>
          <w:trHeight w:val="270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34F791BA" w14:textId="69338A5B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1140895958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89E62D1" w14:textId="7C4622E7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Juan Lugo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0F41A207" w14:textId="5254F279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Desarrollador</w:t>
            </w:r>
            <w:r w:rsidR="0014603D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1169" w:type="dxa"/>
          </w:tcPr>
          <w:p w14:paraId="63F19F90" w14:textId="38C24B90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35-36</w:t>
            </w:r>
          </w:p>
        </w:tc>
      </w:tr>
    </w:tbl>
    <w:p w14:paraId="1051C7B6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2C6754B4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13295117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33188EB6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5027AE2A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1D515721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5488469B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0B099C4D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0ABDF058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Tutor: Víctor Fabian Castro </w:t>
      </w:r>
      <w:proofErr w:type="spellStart"/>
      <w:r>
        <w:rPr>
          <w:rFonts w:ascii="Arial" w:hAnsi="Arial"/>
          <w:b/>
          <w:sz w:val="24"/>
          <w:szCs w:val="24"/>
        </w:rPr>
        <w:t>Perez</w:t>
      </w:r>
      <w:proofErr w:type="spellEnd"/>
    </w:p>
    <w:p w14:paraId="33BA268D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0765CD1D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677A7580" w14:textId="77777777" w:rsidR="0084615A" w:rsidRDefault="0084615A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5FFA9088" w14:textId="77777777" w:rsidR="0084615A" w:rsidRDefault="0084615A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2A8793DD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2E4052B0" w14:textId="77777777" w:rsidR="002A481F" w:rsidRDefault="001E3653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Ciclo 3 Desarrollo de Software</w:t>
      </w:r>
    </w:p>
    <w:p w14:paraId="74B0F5C3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43D13326" w14:textId="77777777" w:rsidR="001E3653" w:rsidRDefault="001E3653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4BA415A4" w14:textId="77777777" w:rsidR="0084615A" w:rsidRDefault="0084615A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70DF1070" w14:textId="77777777" w:rsidR="0084615A" w:rsidRDefault="0084615A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38868D0D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Misión TIC 2022</w:t>
      </w:r>
    </w:p>
    <w:p w14:paraId="1CDE0903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Universidad De Antioquia</w:t>
      </w:r>
    </w:p>
    <w:p w14:paraId="0D0C710A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2022</w:t>
      </w:r>
    </w:p>
    <w:p w14:paraId="315941E8" w14:textId="77777777" w:rsidR="005E1E81" w:rsidRDefault="005E1E81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484240BD" w14:textId="77777777" w:rsidR="005E1E81" w:rsidRDefault="005E1E81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30BA7C3C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7D3CE103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23911A6A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10AF24C2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2A21EE8F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72C9B3BF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3F019162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0C7DD21E" w14:textId="77777777" w:rsidR="00435A77" w:rsidRDefault="00435A77" w:rsidP="0084615A">
      <w:pPr>
        <w:jc w:val="both"/>
        <w:rPr>
          <w:rFonts w:ascii="Arial" w:hAnsi="Arial"/>
          <w:b/>
          <w:sz w:val="32"/>
          <w:szCs w:val="32"/>
        </w:rPr>
      </w:pPr>
    </w:p>
    <w:p w14:paraId="5BEFC560" w14:textId="2661AEDB" w:rsidR="00876339" w:rsidRDefault="002A481F" w:rsidP="0084615A">
      <w:pPr>
        <w:jc w:val="both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lastRenderedPageBreak/>
        <w:t xml:space="preserve">Actividades </w:t>
      </w:r>
    </w:p>
    <w:p w14:paraId="1873CB2B" w14:textId="77777777" w:rsidR="00876339" w:rsidRDefault="00876339" w:rsidP="0084615A">
      <w:pPr>
        <w:jc w:val="both"/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</w:pPr>
      <w:r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  <w:t>¿Cuáles actividades del sprint se cumplieron?</w:t>
      </w:r>
    </w:p>
    <w:p w14:paraId="372C9A30" w14:textId="5D188B28" w:rsidR="00073658" w:rsidRDefault="00073658" w:rsidP="0007365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/>
          <w:color w:val="000000"/>
          <w:sz w:val="24"/>
          <w:szCs w:val="24"/>
          <w:lang w:eastAsia="es-CO"/>
        </w:rPr>
        <w:t>Actividades:</w:t>
      </w:r>
    </w:p>
    <w:p w14:paraId="2717FA57" w14:textId="61B615F3" w:rsidR="006B4EC9" w:rsidRDefault="006B4EC9" w:rsidP="006B4EC9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Crear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controladores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REST para la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E</w:t>
      </w: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mpresa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>.</w:t>
      </w:r>
    </w:p>
    <w:p w14:paraId="4D2166D1" w14:textId="2112AD32" w:rsidR="006B4EC9" w:rsidRDefault="006B4EC9" w:rsidP="006B4EC9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Crear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controladores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REST para los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usuarios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>.</w:t>
      </w:r>
    </w:p>
    <w:p w14:paraId="648B1D25" w14:textId="7FACDCE8" w:rsidR="006B4EC9" w:rsidRDefault="006B4EC9" w:rsidP="006B4EC9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Crear</w:t>
      </w: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controladores</w:t>
      </w: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REST para los</w:t>
      </w: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movimientos de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una empresa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especifica</w:t>
      </w:r>
    </w:p>
    <w:p w14:paraId="25A3A4B9" w14:textId="40A81A44" w:rsidR="006B4EC9" w:rsidRDefault="006B4EC9" w:rsidP="006B4EC9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Crear servicios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para la empresa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>.</w:t>
      </w:r>
    </w:p>
    <w:p w14:paraId="0C047A73" w14:textId="2B6DD302" w:rsidR="006B4EC9" w:rsidRPr="006B4EC9" w:rsidRDefault="006B4EC9" w:rsidP="00824C8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Crear servicios</w:t>
      </w: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Pr="006B4EC9">
        <w:rPr>
          <w:rFonts w:ascii="Arial" w:eastAsia="Times New Roman" w:hAnsi="Arial"/>
          <w:color w:val="000000"/>
          <w:sz w:val="24"/>
          <w:szCs w:val="24"/>
          <w:lang w:eastAsia="es-CO"/>
        </w:rPr>
        <w:t>para el usuario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>.</w:t>
      </w:r>
    </w:p>
    <w:p w14:paraId="70D01C46" w14:textId="75EA91D5" w:rsidR="00876339" w:rsidRDefault="00876339" w:rsidP="008461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</w:pPr>
      <w:r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  <w:t>¿Cuáles no se cumplieron?</w:t>
      </w:r>
    </w:p>
    <w:p w14:paraId="42E999B5" w14:textId="04CB6E0D" w:rsidR="00AC1162" w:rsidRPr="00AC1162" w:rsidRDefault="00AC1162" w:rsidP="00AC11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/>
          <w:color w:val="212121"/>
          <w:sz w:val="24"/>
          <w:szCs w:val="24"/>
          <w:lang w:eastAsia="es-CO"/>
        </w:rPr>
      </w:pPr>
      <w:r w:rsidRPr="00AC1162">
        <w:rPr>
          <w:rFonts w:ascii="Arial" w:eastAsia="Times New Roman" w:hAnsi="Arial"/>
          <w:color w:val="212121"/>
          <w:sz w:val="24"/>
          <w:szCs w:val="24"/>
          <w:lang w:eastAsia="es-CO"/>
        </w:rPr>
        <w:t xml:space="preserve">Se realizaron actividades </w:t>
      </w:r>
      <w:r w:rsidR="006B4EC9" w:rsidRPr="00AC1162">
        <w:rPr>
          <w:rFonts w:ascii="Arial" w:eastAsia="Times New Roman" w:hAnsi="Arial"/>
          <w:color w:val="212121"/>
          <w:sz w:val="24"/>
          <w:szCs w:val="24"/>
          <w:lang w:eastAsia="es-CO"/>
        </w:rPr>
        <w:t>de acuerdo con</w:t>
      </w:r>
      <w:r w:rsidRPr="00AC1162">
        <w:rPr>
          <w:rFonts w:ascii="Arial" w:eastAsia="Times New Roman" w:hAnsi="Arial"/>
          <w:color w:val="212121"/>
          <w:sz w:val="24"/>
          <w:szCs w:val="24"/>
          <w:lang w:eastAsia="es-CO"/>
        </w:rPr>
        <w:t xml:space="preserve"> lo indicado en el Sprint</w:t>
      </w:r>
      <w:r w:rsidR="00400605">
        <w:rPr>
          <w:rFonts w:ascii="Arial" w:eastAsia="Times New Roman" w:hAnsi="Arial"/>
          <w:color w:val="212121"/>
          <w:sz w:val="24"/>
          <w:szCs w:val="24"/>
          <w:lang w:eastAsia="es-CO"/>
        </w:rPr>
        <w:t xml:space="preserve"> </w:t>
      </w:r>
      <w:r w:rsidR="006B4EC9">
        <w:rPr>
          <w:rFonts w:ascii="Arial" w:eastAsia="Times New Roman" w:hAnsi="Arial"/>
          <w:color w:val="212121"/>
          <w:sz w:val="24"/>
          <w:szCs w:val="24"/>
          <w:lang w:eastAsia="es-CO"/>
        </w:rPr>
        <w:t>3</w:t>
      </w:r>
      <w:r w:rsidRPr="00AC1162">
        <w:rPr>
          <w:rFonts w:ascii="Arial" w:eastAsia="Times New Roman" w:hAnsi="Arial"/>
          <w:color w:val="212121"/>
          <w:sz w:val="24"/>
          <w:szCs w:val="24"/>
          <w:lang w:eastAsia="es-CO"/>
        </w:rPr>
        <w:t>.</w:t>
      </w:r>
    </w:p>
    <w:p w14:paraId="07A747B5" w14:textId="77777777" w:rsidR="00876339" w:rsidRDefault="00876339" w:rsidP="008461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</w:pPr>
      <w:r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  <w:t>¿Qué preguntas o dificultades surgieron durante el desarrollo del sprint?</w:t>
      </w:r>
    </w:p>
    <w:p w14:paraId="3776A86C" w14:textId="7CA8AD88" w:rsidR="00876339" w:rsidRDefault="00876339" w:rsidP="008461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/>
          <w:bCs/>
          <w:color w:val="212121"/>
          <w:sz w:val="24"/>
          <w:szCs w:val="24"/>
          <w:lang w:eastAsia="es-CO"/>
        </w:rPr>
      </w:pPr>
      <w:r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 xml:space="preserve">Durante el desarrollo del </w:t>
      </w:r>
      <w:r w:rsidR="0084615A"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>S</w:t>
      </w:r>
      <w:r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 xml:space="preserve">print </w:t>
      </w:r>
      <w:r w:rsidR="006B4EC9">
        <w:rPr>
          <w:rFonts w:ascii="Arial" w:eastAsia="Times New Roman" w:hAnsi="Arial"/>
          <w:bCs/>
          <w:color w:val="FF0000"/>
          <w:sz w:val="24"/>
          <w:szCs w:val="24"/>
          <w:lang w:eastAsia="es-CO"/>
        </w:rPr>
        <w:t>3</w:t>
      </w:r>
      <w:r w:rsidR="0084615A"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>se presentaron las siguientes dificultades:</w:t>
      </w:r>
    </w:p>
    <w:p w14:paraId="7061584B" w14:textId="634C20F4" w:rsidR="00073658" w:rsidRDefault="0021177B" w:rsidP="00722C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Dificultad </w:t>
      </w:r>
      <w:r w:rsidR="00073658"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>1:</w:t>
      </w:r>
      <w:r w:rsidR="00073658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r w:rsidR="007F3A06">
        <w:rPr>
          <w:rFonts w:ascii="Arial" w:eastAsia="Times New Roman" w:hAnsi="Arial"/>
          <w:color w:val="000000"/>
          <w:sz w:val="24"/>
          <w:szCs w:val="24"/>
          <w:lang w:eastAsia="es-CO"/>
        </w:rPr>
        <w:t>Crear asociación de las llave principales y foráneas dentro de los modelos.</w:t>
      </w:r>
    </w:p>
    <w:p w14:paraId="4D047E3F" w14:textId="721581E1" w:rsidR="00073658" w:rsidRPr="00DC68F4" w:rsidRDefault="00073658" w:rsidP="00722C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073658"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Dificultad </w:t>
      </w:r>
      <w:r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>2</w:t>
      </w:r>
      <w:r w:rsidR="00400605"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: </w:t>
      </w:r>
      <w:r w:rsidR="007F3A06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Agregar datos dentro de </w:t>
      </w:r>
      <w:proofErr w:type="spellStart"/>
      <w:r w:rsidR="007F3A06">
        <w:rPr>
          <w:rFonts w:ascii="Arial" w:eastAsia="Times New Roman" w:hAnsi="Arial"/>
          <w:color w:val="000000"/>
          <w:sz w:val="24"/>
          <w:szCs w:val="24"/>
          <w:lang w:eastAsia="es-CO"/>
        </w:rPr>
        <w:t>Postman</w:t>
      </w:r>
      <w:proofErr w:type="spellEnd"/>
      <w:r w:rsidR="007F3A06">
        <w:rPr>
          <w:rFonts w:ascii="Arial" w:eastAsia="Times New Roman" w:hAnsi="Arial"/>
          <w:color w:val="000000"/>
          <w:sz w:val="24"/>
          <w:szCs w:val="24"/>
          <w:lang w:eastAsia="es-CO"/>
        </w:rPr>
        <w:t>, debido a la estructura definida dentro de la BD.</w:t>
      </w:r>
    </w:p>
    <w:p w14:paraId="469EE08B" w14:textId="704D1EBE" w:rsidR="00DC68F4" w:rsidRPr="00435A77" w:rsidRDefault="00DC68F4" w:rsidP="00722C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073658"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Dificultad </w:t>
      </w:r>
      <w:r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3: </w:t>
      </w:r>
      <w:r w:rsidR="007F3A06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Los </w:t>
      </w:r>
      <w:proofErr w:type="spellStart"/>
      <w:r w:rsidR="007F3A06">
        <w:rPr>
          <w:rFonts w:ascii="Arial" w:eastAsia="Times New Roman" w:hAnsi="Arial"/>
          <w:color w:val="000000"/>
          <w:sz w:val="24"/>
          <w:szCs w:val="24"/>
          <w:lang w:eastAsia="es-CO"/>
        </w:rPr>
        <w:t>commits</w:t>
      </w:r>
      <w:proofErr w:type="spellEnd"/>
      <w:r w:rsidR="007F3A06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generaron problemas de contabilidad, por lo que se requirió duplicar el primer proyecto.</w:t>
      </w:r>
    </w:p>
    <w:p w14:paraId="59A15FAD" w14:textId="1EE0450B" w:rsidR="00435A77" w:rsidRDefault="00435A77" w:rsidP="00435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1CC57EA1" w14:textId="5F97B2D7" w:rsidR="00435A77" w:rsidRDefault="00435A77" w:rsidP="00435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59B4BF77" w14:textId="06221E83" w:rsidR="00435A77" w:rsidRDefault="00435A77" w:rsidP="00435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65F938BE" w14:textId="2502B0DC" w:rsidR="00435A77" w:rsidRDefault="00435A77" w:rsidP="00435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7347A79C" w14:textId="1EF5F4A6" w:rsidR="00435A77" w:rsidRDefault="00435A77" w:rsidP="00435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5CB74A36" w14:textId="7EA6E583" w:rsidR="00435A77" w:rsidRDefault="00435A77" w:rsidP="00435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63BFC202" w14:textId="4E82A476" w:rsidR="00435A77" w:rsidRDefault="00435A77" w:rsidP="00435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04EC25A0" w14:textId="726C2E09" w:rsidR="00435A77" w:rsidRDefault="00435A77" w:rsidP="00435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3B2EF0FA" w14:textId="12DF7B45" w:rsidR="00435A77" w:rsidRDefault="00435A77" w:rsidP="00435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2288AE61" w14:textId="77777777" w:rsidR="00435A77" w:rsidRPr="00295F8F" w:rsidRDefault="00435A77" w:rsidP="00435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06480655" w14:textId="65B03343" w:rsidR="005E1E81" w:rsidRDefault="0021177B" w:rsidP="000736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073658">
        <w:rPr>
          <w:rFonts w:ascii="Arial" w:hAnsi="Arial"/>
          <w:b/>
          <w:bCs/>
          <w:noProof/>
          <w:sz w:val="32"/>
          <w:szCs w:val="32"/>
          <w:lang w:eastAsia="es-CO"/>
        </w:rPr>
        <w:lastRenderedPageBreak/>
        <w:t>Tarea</w:t>
      </w:r>
      <w:r w:rsidRPr="00073658"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 </w:t>
      </w:r>
    </w:p>
    <w:p w14:paraId="33AB7C30" w14:textId="1A1E250B" w:rsidR="007F3A06" w:rsidRDefault="007F3A06" w:rsidP="007F3A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7F3A06"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Controladores </w:t>
      </w:r>
      <w:r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REST </w:t>
      </w:r>
      <w:r w:rsidRPr="007F3A06"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para </w:t>
      </w:r>
      <w:r w:rsidR="003F0365">
        <w:rPr>
          <w:rFonts w:ascii="Arial" w:hAnsi="Arial"/>
          <w:b/>
          <w:bCs/>
          <w:noProof/>
          <w:sz w:val="24"/>
          <w:szCs w:val="24"/>
          <w:lang w:eastAsia="es-CO"/>
        </w:rPr>
        <w:t>E</w:t>
      </w:r>
      <w:r w:rsidRPr="007F3A06">
        <w:rPr>
          <w:rFonts w:ascii="Arial" w:hAnsi="Arial"/>
          <w:b/>
          <w:bCs/>
          <w:noProof/>
          <w:sz w:val="24"/>
          <w:szCs w:val="24"/>
          <w:lang w:eastAsia="es-CO"/>
        </w:rPr>
        <w:t>mpresa</w:t>
      </w:r>
    </w:p>
    <w:p w14:paraId="034FDFAC" w14:textId="76CCF4D0" w:rsidR="007F3A06" w:rsidRDefault="007F3A06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>
        <w:rPr>
          <w:rFonts w:ascii="Arial" w:hAnsi="Arial"/>
          <w:b/>
          <w:bCs/>
          <w:noProof/>
          <w:sz w:val="24"/>
          <w:szCs w:val="24"/>
          <w:lang w:eastAsia="es-CO"/>
        </w:rPr>
        <w:t>GET</w:t>
      </w:r>
    </w:p>
    <w:p w14:paraId="262A1F58" w14:textId="68D908D9" w:rsidR="007F3A06" w:rsidRDefault="003F0365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  <w:lang w:val="en-US"/>
        </w:rPr>
      </w:pPr>
      <w:r w:rsidRPr="00435A77">
        <w:rPr>
          <w:noProof/>
          <w:lang w:val="en-US"/>
        </w:rPr>
        <w:pict w14:anchorId="537FB2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6" o:spid="_x0000_i1039" type="#_x0000_t75" style="width:399.75pt;height:206.25pt;visibility:visible;mso-wrap-style:square">
            <v:imagedata r:id="rId7" o:title="" cropbottom="17858f" cropleft="16328f" cropright="-2119f"/>
          </v:shape>
        </w:pict>
      </w:r>
    </w:p>
    <w:p w14:paraId="7CC87151" w14:textId="7BBD1129" w:rsidR="00435A77" w:rsidRPr="003F0365" w:rsidRDefault="003F0365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3F0365">
        <w:rPr>
          <w:rFonts w:ascii="Arial" w:hAnsi="Arial"/>
          <w:b/>
          <w:bCs/>
          <w:noProof/>
          <w:sz w:val="24"/>
          <w:szCs w:val="24"/>
          <w:lang w:eastAsia="es-CO"/>
        </w:rPr>
        <w:t>POST</w:t>
      </w:r>
    </w:p>
    <w:p w14:paraId="1F484895" w14:textId="39616B0B" w:rsidR="003F0365" w:rsidRDefault="003F0365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  <w:r w:rsidRPr="003F0365">
        <w:rPr>
          <w:noProof/>
          <w:lang w:val="en-US"/>
        </w:rPr>
        <w:pict w14:anchorId="0E499EE5">
          <v:shape id="Imagen 8" o:spid="_x0000_i1041" type="#_x0000_t75" style="width:441.75pt;height:4in;visibility:visible;mso-wrap-style:square">
            <v:imagedata r:id="rId8" o:title=""/>
          </v:shape>
        </w:pict>
      </w:r>
    </w:p>
    <w:p w14:paraId="4D21A264" w14:textId="73446B5D" w:rsidR="00435A77" w:rsidRPr="003F0365" w:rsidRDefault="003F0365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3F0365">
        <w:rPr>
          <w:rFonts w:ascii="Arial" w:hAnsi="Arial"/>
          <w:b/>
          <w:bCs/>
          <w:noProof/>
          <w:sz w:val="24"/>
          <w:szCs w:val="24"/>
          <w:lang w:eastAsia="es-CO"/>
        </w:rPr>
        <w:lastRenderedPageBreak/>
        <w:t>GET/ID</w:t>
      </w:r>
    </w:p>
    <w:p w14:paraId="22D7C8B2" w14:textId="3B9A672F" w:rsidR="003F0365" w:rsidRDefault="003F0365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  <w:r w:rsidRPr="003F0365">
        <w:rPr>
          <w:noProof/>
          <w:lang w:val="en-US"/>
        </w:rPr>
        <w:pict w14:anchorId="563B4A33">
          <v:shape id="Imagen 7" o:spid="_x0000_i1044" type="#_x0000_t75" style="width:441.75pt;height:297pt;visibility:visible;mso-wrap-style:square">
            <v:imagedata r:id="rId9" o:title=""/>
          </v:shape>
        </w:pict>
      </w:r>
    </w:p>
    <w:p w14:paraId="57CB153B" w14:textId="5249EDCE" w:rsidR="00435A77" w:rsidRPr="003F0365" w:rsidRDefault="003F0365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3F0365">
        <w:rPr>
          <w:rFonts w:ascii="Arial" w:hAnsi="Arial"/>
          <w:b/>
          <w:bCs/>
          <w:noProof/>
          <w:sz w:val="24"/>
          <w:szCs w:val="24"/>
          <w:lang w:eastAsia="es-CO"/>
        </w:rPr>
        <w:t>PUT/ID</w:t>
      </w:r>
    </w:p>
    <w:p w14:paraId="1CE9D43A" w14:textId="094254D4" w:rsidR="003F0365" w:rsidRDefault="003F0365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  <w:r w:rsidRPr="0018026C">
        <w:rPr>
          <w:noProof/>
        </w:rPr>
        <w:pict w14:anchorId="601B1004">
          <v:shape id="Imagen 9" o:spid="_x0000_i1046" type="#_x0000_t75" style="width:441.75pt;height:282pt;visibility:visible;mso-wrap-style:square">
            <v:imagedata r:id="rId10" o:title=""/>
          </v:shape>
        </w:pict>
      </w:r>
    </w:p>
    <w:p w14:paraId="35A59166" w14:textId="0E6DE929" w:rsidR="00435A77" w:rsidRPr="003F0365" w:rsidRDefault="003F0365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3F0365">
        <w:rPr>
          <w:rFonts w:ascii="Arial" w:hAnsi="Arial"/>
          <w:b/>
          <w:bCs/>
          <w:noProof/>
          <w:sz w:val="24"/>
          <w:szCs w:val="24"/>
          <w:lang w:eastAsia="es-CO"/>
        </w:rPr>
        <w:lastRenderedPageBreak/>
        <w:t>DELETE/ID</w:t>
      </w:r>
    </w:p>
    <w:p w14:paraId="2996737B" w14:textId="5BBF3325" w:rsidR="003F0365" w:rsidRDefault="003F0365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  <w:r w:rsidRPr="0018026C">
        <w:rPr>
          <w:noProof/>
        </w:rPr>
        <w:pict w14:anchorId="4FF80FEF">
          <v:shape id="Imagen 10" o:spid="_x0000_i1059" type="#_x0000_t75" style="width:441.75pt;height:246.75pt;visibility:visible;mso-wrap-style:square">
            <v:imagedata r:id="rId11" o:title=""/>
          </v:shape>
        </w:pict>
      </w:r>
    </w:p>
    <w:p w14:paraId="6BB82A3F" w14:textId="117FCD06" w:rsidR="003F0365" w:rsidRDefault="003F0365" w:rsidP="003F036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7F3A06"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Controladores </w:t>
      </w:r>
      <w:r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REST </w:t>
      </w:r>
      <w:r w:rsidRPr="007F3A06"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para </w:t>
      </w:r>
      <w:r>
        <w:rPr>
          <w:rFonts w:ascii="Arial" w:hAnsi="Arial"/>
          <w:b/>
          <w:bCs/>
          <w:noProof/>
          <w:sz w:val="24"/>
          <w:szCs w:val="24"/>
          <w:lang w:eastAsia="es-CO"/>
        </w:rPr>
        <w:t>E</w:t>
      </w:r>
      <w:r w:rsidRPr="007F3A06">
        <w:rPr>
          <w:rFonts w:ascii="Arial" w:hAnsi="Arial"/>
          <w:b/>
          <w:bCs/>
          <w:noProof/>
          <w:sz w:val="24"/>
          <w:szCs w:val="24"/>
          <w:lang w:eastAsia="es-CO"/>
        </w:rPr>
        <w:t>mp</w:t>
      </w:r>
      <w:r>
        <w:rPr>
          <w:rFonts w:ascii="Arial" w:hAnsi="Arial"/>
          <w:b/>
          <w:bCs/>
          <w:noProof/>
          <w:sz w:val="24"/>
          <w:szCs w:val="24"/>
          <w:lang w:eastAsia="es-CO"/>
        </w:rPr>
        <w:t>leado</w:t>
      </w:r>
    </w:p>
    <w:p w14:paraId="6EE9113B" w14:textId="0FF09DA1" w:rsidR="003F0365" w:rsidRDefault="003F0365" w:rsidP="003F036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>
        <w:rPr>
          <w:rFonts w:ascii="Arial" w:hAnsi="Arial"/>
          <w:b/>
          <w:bCs/>
          <w:noProof/>
          <w:sz w:val="24"/>
          <w:szCs w:val="24"/>
          <w:lang w:eastAsia="es-CO"/>
        </w:rPr>
        <w:t>GET</w:t>
      </w:r>
    </w:p>
    <w:p w14:paraId="5119F426" w14:textId="720E588A" w:rsidR="003F0365" w:rsidRDefault="00AE79AD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  <w:r w:rsidRPr="0018026C">
        <w:rPr>
          <w:noProof/>
        </w:rPr>
        <w:pict w14:anchorId="017214EE">
          <v:shape id="Imagen 1" o:spid="_x0000_i1066" type="#_x0000_t75" alt="Interfaz de usuario gráfica, Texto, Aplicación, Correo electrónico&#10;&#10;Descripción generada automáticamente" style="width:438pt;height:3in;visibility:visible;mso-wrap-style:square">
            <v:imagedata r:id="rId12" o:title="Interfaz de usuario gráfica, Texto, Aplicación, Correo electrónico&#10;&#10;Descripción generada automáticamente"/>
          </v:shape>
        </w:pict>
      </w:r>
    </w:p>
    <w:p w14:paraId="2B67888D" w14:textId="3DEE665C" w:rsidR="00AE79AD" w:rsidRDefault="00AE79AD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</w:p>
    <w:p w14:paraId="7DD9A8CA" w14:textId="222D57A1" w:rsidR="00AE79AD" w:rsidRDefault="00AE79AD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</w:p>
    <w:p w14:paraId="408773E9" w14:textId="277682DE" w:rsidR="00AE79AD" w:rsidRDefault="00AE79AD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</w:p>
    <w:p w14:paraId="08875498" w14:textId="54D51597" w:rsidR="00AE79AD" w:rsidRPr="00AE79AD" w:rsidRDefault="00AE79AD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AE79AD">
        <w:rPr>
          <w:rFonts w:ascii="Arial" w:hAnsi="Arial"/>
          <w:b/>
          <w:bCs/>
          <w:noProof/>
          <w:sz w:val="24"/>
          <w:szCs w:val="24"/>
          <w:lang w:eastAsia="es-CO"/>
        </w:rPr>
        <w:lastRenderedPageBreak/>
        <w:t>POST</w:t>
      </w:r>
    </w:p>
    <w:p w14:paraId="0DAA346D" w14:textId="3FF81386" w:rsidR="00AE79AD" w:rsidRDefault="00AE79AD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  <w:r w:rsidRPr="0018026C">
        <w:rPr>
          <w:noProof/>
        </w:rPr>
        <w:pict w14:anchorId="0B76D445">
          <v:shape id="Imagen 4" o:spid="_x0000_i1068" type="#_x0000_t75" style="width:441.75pt;height:263.25pt;visibility:visible;mso-wrap-style:square">
            <v:imagedata r:id="rId13" o:title=""/>
          </v:shape>
        </w:pict>
      </w:r>
    </w:p>
    <w:p w14:paraId="6558EB13" w14:textId="77777777" w:rsidR="00AE79AD" w:rsidRPr="003F0365" w:rsidRDefault="00AE79AD" w:rsidP="00AE79A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3F0365">
        <w:rPr>
          <w:rFonts w:ascii="Arial" w:hAnsi="Arial"/>
          <w:b/>
          <w:bCs/>
          <w:noProof/>
          <w:sz w:val="24"/>
          <w:szCs w:val="24"/>
          <w:lang w:eastAsia="es-CO"/>
        </w:rPr>
        <w:t>GET/ID</w:t>
      </w:r>
    </w:p>
    <w:p w14:paraId="2B11CFAD" w14:textId="594903C9" w:rsidR="00AE79AD" w:rsidRDefault="00AE79AD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  <w:r w:rsidRPr="0018026C">
        <w:rPr>
          <w:noProof/>
        </w:rPr>
        <w:pict w14:anchorId="641D761C">
          <v:shape id="Imagen 2" o:spid="_x0000_i1073" type="#_x0000_t75" style="width:441.75pt;height:258.75pt;visibility:visible;mso-wrap-style:square">
            <v:imagedata r:id="rId14" o:title=""/>
          </v:shape>
        </w:pict>
      </w:r>
    </w:p>
    <w:p w14:paraId="1B9CFFEE" w14:textId="77777777" w:rsidR="00AE79AD" w:rsidRDefault="00AE79AD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</w:p>
    <w:p w14:paraId="59C94DAF" w14:textId="77777777" w:rsidR="00AE79AD" w:rsidRDefault="00AE79AD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</w:p>
    <w:p w14:paraId="2B8DB538" w14:textId="766DEA20" w:rsidR="00435A77" w:rsidRDefault="00435A77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</w:p>
    <w:p w14:paraId="71BBC415" w14:textId="4B5E6093" w:rsidR="00435A77" w:rsidRDefault="00435A77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</w:p>
    <w:p w14:paraId="7A310546" w14:textId="2EED9F52" w:rsidR="00AE79AD" w:rsidRDefault="00AE79AD" w:rsidP="00AE79A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3F0365">
        <w:rPr>
          <w:rFonts w:ascii="Arial" w:hAnsi="Arial"/>
          <w:b/>
          <w:bCs/>
          <w:noProof/>
          <w:sz w:val="24"/>
          <w:szCs w:val="24"/>
          <w:lang w:eastAsia="es-CO"/>
        </w:rPr>
        <w:t>P</w:t>
      </w:r>
      <w:r>
        <w:rPr>
          <w:rFonts w:ascii="Arial" w:hAnsi="Arial"/>
          <w:b/>
          <w:bCs/>
          <w:noProof/>
          <w:sz w:val="24"/>
          <w:szCs w:val="24"/>
          <w:lang w:eastAsia="es-CO"/>
        </w:rPr>
        <w:t>ACH</w:t>
      </w:r>
      <w:r w:rsidRPr="003F0365">
        <w:rPr>
          <w:rFonts w:ascii="Arial" w:hAnsi="Arial"/>
          <w:b/>
          <w:bCs/>
          <w:noProof/>
          <w:sz w:val="24"/>
          <w:szCs w:val="24"/>
          <w:lang w:eastAsia="es-CO"/>
        </w:rPr>
        <w:t>/ID</w:t>
      </w:r>
    </w:p>
    <w:p w14:paraId="6D05EBF2" w14:textId="692BE64A" w:rsidR="00AE79AD" w:rsidRPr="003F0365" w:rsidRDefault="00AE79AD" w:rsidP="00AE79A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18026C">
        <w:rPr>
          <w:noProof/>
        </w:rPr>
        <w:pict w14:anchorId="7DCAD3CA">
          <v:shape id="Imagen 5" o:spid="_x0000_i1075" type="#_x0000_t75" style="width:441.75pt;height:182.25pt;visibility:visible;mso-wrap-style:square">
            <v:imagedata r:id="rId15" o:title=""/>
          </v:shape>
        </w:pict>
      </w:r>
    </w:p>
    <w:p w14:paraId="6DA6745D" w14:textId="77777777" w:rsidR="00AE79AD" w:rsidRPr="003F0365" w:rsidRDefault="00AE79AD" w:rsidP="00AE79A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3F0365">
        <w:rPr>
          <w:rFonts w:ascii="Arial" w:hAnsi="Arial"/>
          <w:b/>
          <w:bCs/>
          <w:noProof/>
          <w:sz w:val="24"/>
          <w:szCs w:val="24"/>
          <w:lang w:eastAsia="es-CO"/>
        </w:rPr>
        <w:t>DELETE/ID</w:t>
      </w:r>
    </w:p>
    <w:p w14:paraId="7EABC67C" w14:textId="1A9EA6BE" w:rsidR="00435A77" w:rsidRDefault="00AE79AD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  <w:r w:rsidRPr="0018026C">
        <w:rPr>
          <w:noProof/>
        </w:rPr>
        <w:pict w14:anchorId="7B29E04E">
          <v:shape id="Imagen 3" o:spid="_x0000_i1082" type="#_x0000_t75" alt="Interfaz de usuario gráfica, Texto, Aplicación, Correo electrónico&#10;&#10;Descripción generada automáticamente" style="width:424.5pt;height:235.5pt;visibility:visible;mso-wrap-style:square">
            <v:imagedata r:id="rId16" o:title="Interfaz de usuario gráfica, Texto, Aplicación, Correo electrónico&#10;&#10;Descripción generada automáticamente" cropleft="15466f"/>
          </v:shape>
        </w:pict>
      </w:r>
    </w:p>
    <w:p w14:paraId="536F8E81" w14:textId="79BACFA3" w:rsidR="00AE79AD" w:rsidRDefault="00AE79AD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</w:p>
    <w:p w14:paraId="0EBCAC2F" w14:textId="7726463C" w:rsidR="00AE79AD" w:rsidRDefault="00AE79AD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</w:p>
    <w:p w14:paraId="126170B9" w14:textId="77777777" w:rsidR="00AE79AD" w:rsidRDefault="00AE79AD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noProof/>
        </w:rPr>
      </w:pPr>
    </w:p>
    <w:p w14:paraId="321AC8AD" w14:textId="5AF02EFF" w:rsidR="00AE79AD" w:rsidRDefault="00AE79AD" w:rsidP="00AE79A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7F3A06">
        <w:rPr>
          <w:rFonts w:ascii="Arial" w:hAnsi="Arial"/>
          <w:b/>
          <w:bCs/>
          <w:noProof/>
          <w:sz w:val="24"/>
          <w:szCs w:val="24"/>
          <w:lang w:eastAsia="es-CO"/>
        </w:rPr>
        <w:lastRenderedPageBreak/>
        <w:t xml:space="preserve">Controladores </w:t>
      </w:r>
      <w:r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REST </w:t>
      </w:r>
      <w:r w:rsidRPr="007F3A06"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para </w:t>
      </w:r>
      <w:r w:rsidR="00E966D6">
        <w:rPr>
          <w:rFonts w:ascii="Arial" w:hAnsi="Arial"/>
          <w:b/>
          <w:bCs/>
          <w:noProof/>
          <w:sz w:val="24"/>
          <w:szCs w:val="24"/>
          <w:lang w:eastAsia="es-CO"/>
        </w:rPr>
        <w:t>Movimientos</w:t>
      </w:r>
    </w:p>
    <w:p w14:paraId="4B47E665" w14:textId="77777777" w:rsidR="00BD294A" w:rsidRDefault="00BD294A" w:rsidP="00BD29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</w:p>
    <w:p w14:paraId="606DE16C" w14:textId="2DE50B1B" w:rsidR="00BD294A" w:rsidRPr="00BD294A" w:rsidRDefault="00BD294A" w:rsidP="00BD294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BD294A">
        <w:rPr>
          <w:rFonts w:ascii="Arial" w:hAnsi="Arial"/>
          <w:b/>
          <w:bCs/>
          <w:noProof/>
          <w:sz w:val="24"/>
          <w:szCs w:val="24"/>
          <w:lang w:eastAsia="es-CO"/>
        </w:rPr>
        <w:t>Crear servicios</w:t>
      </w:r>
      <w:r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 </w:t>
      </w:r>
      <w:r w:rsidRPr="00BD294A"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para el </w:t>
      </w:r>
      <w:r>
        <w:rPr>
          <w:rFonts w:ascii="Arial" w:hAnsi="Arial"/>
          <w:b/>
          <w:bCs/>
          <w:noProof/>
          <w:sz w:val="24"/>
          <w:szCs w:val="24"/>
          <w:lang w:eastAsia="es-CO"/>
        </w:rPr>
        <w:t>U</w:t>
      </w:r>
      <w:r w:rsidRPr="00BD294A">
        <w:rPr>
          <w:rFonts w:ascii="Arial" w:hAnsi="Arial"/>
          <w:b/>
          <w:bCs/>
          <w:noProof/>
          <w:sz w:val="24"/>
          <w:szCs w:val="24"/>
          <w:lang w:eastAsia="es-CO"/>
        </w:rPr>
        <w:t>suario</w:t>
      </w:r>
    </w:p>
    <w:p w14:paraId="037FF4D2" w14:textId="3CE483E1" w:rsidR="00E966D6" w:rsidRDefault="00BD294A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BD294A">
        <w:rPr>
          <w:rFonts w:ascii="Arial" w:hAnsi="Arial"/>
          <w:b/>
          <w:bCs/>
          <w:noProof/>
          <w:sz w:val="24"/>
          <w:szCs w:val="24"/>
          <w:lang w:eastAsia="es-CO"/>
        </w:rPr>
        <w:pict w14:anchorId="45701C90">
          <v:shape id="_x0000_i1093" type="#_x0000_t75" style="width:441.75pt;height:177.75pt">
            <v:imagedata r:id="rId17" o:title=""/>
          </v:shape>
        </w:pict>
      </w:r>
    </w:p>
    <w:p w14:paraId="25A42A4D" w14:textId="31E28AB6" w:rsidR="00BD294A" w:rsidRPr="007F3A06" w:rsidRDefault="00BD294A" w:rsidP="007F3A0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 w:rsidRPr="00BD294A">
        <w:rPr>
          <w:rFonts w:ascii="Arial" w:hAnsi="Arial"/>
          <w:b/>
          <w:bCs/>
          <w:noProof/>
          <w:sz w:val="24"/>
          <w:szCs w:val="24"/>
          <w:lang w:eastAsia="es-CO"/>
        </w:rPr>
        <w:pict w14:anchorId="3CA05503">
          <v:shape id="_x0000_i1094" type="#_x0000_t75" style="width:441pt;height:344.25pt">
            <v:imagedata r:id="rId18" o:title=""/>
          </v:shape>
        </w:pict>
      </w:r>
    </w:p>
    <w:sectPr w:rsidR="00BD294A" w:rsidRPr="007F3A06">
      <w:foot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9195A" w14:textId="77777777" w:rsidR="00EA554F" w:rsidRDefault="00EA554F" w:rsidP="002A481F">
      <w:pPr>
        <w:spacing w:after="0" w:line="240" w:lineRule="auto"/>
      </w:pPr>
      <w:r>
        <w:separator/>
      </w:r>
    </w:p>
  </w:endnote>
  <w:endnote w:type="continuationSeparator" w:id="0">
    <w:p w14:paraId="5FC94407" w14:textId="77777777" w:rsidR="00EA554F" w:rsidRDefault="00EA554F" w:rsidP="002A4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1D93C" w14:textId="77777777" w:rsidR="0084615A" w:rsidRDefault="00000000">
    <w:pPr>
      <w:pStyle w:val="Piedepgina"/>
    </w:pPr>
    <w:r>
      <w:rPr>
        <w:noProof/>
      </w:rPr>
      <w:pict w14:anchorId="5E108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s1026" type="#_x0000_t75" alt="misiontic" style="position:absolute;margin-left:-64.3pt;margin-top:-14.45pt;width:282.75pt;height:45pt;z-index:1;visibility:visible">
          <v:imagedata r:id="rId1" o:title="misiontic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2EA94" w14:textId="77777777" w:rsidR="00EA554F" w:rsidRDefault="00EA554F" w:rsidP="002A481F">
      <w:pPr>
        <w:spacing w:after="0" w:line="240" w:lineRule="auto"/>
      </w:pPr>
      <w:r>
        <w:separator/>
      </w:r>
    </w:p>
  </w:footnote>
  <w:footnote w:type="continuationSeparator" w:id="0">
    <w:p w14:paraId="31C660B0" w14:textId="77777777" w:rsidR="00EA554F" w:rsidRDefault="00EA554F" w:rsidP="002A4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417A"/>
    <w:multiLevelType w:val="multilevel"/>
    <w:tmpl w:val="7D3A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75B84"/>
    <w:multiLevelType w:val="hybridMultilevel"/>
    <w:tmpl w:val="CE6C9A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D4E7E"/>
    <w:multiLevelType w:val="multilevel"/>
    <w:tmpl w:val="E6F6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88576F"/>
    <w:multiLevelType w:val="hybridMultilevel"/>
    <w:tmpl w:val="0414AF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D1155"/>
    <w:multiLevelType w:val="hybridMultilevel"/>
    <w:tmpl w:val="55B8D8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61EC1"/>
    <w:multiLevelType w:val="hybridMultilevel"/>
    <w:tmpl w:val="28EE9A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D1DAA"/>
    <w:multiLevelType w:val="hybridMultilevel"/>
    <w:tmpl w:val="EE4A35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A5221"/>
    <w:multiLevelType w:val="multilevel"/>
    <w:tmpl w:val="00D8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5068311">
    <w:abstractNumId w:val="0"/>
  </w:num>
  <w:num w:numId="2" w16cid:durableId="698120018">
    <w:abstractNumId w:val="3"/>
  </w:num>
  <w:num w:numId="3" w16cid:durableId="1405911033">
    <w:abstractNumId w:val="4"/>
  </w:num>
  <w:num w:numId="4" w16cid:durableId="507065780">
    <w:abstractNumId w:val="6"/>
  </w:num>
  <w:num w:numId="5" w16cid:durableId="1988319969">
    <w:abstractNumId w:val="2"/>
  </w:num>
  <w:num w:numId="6" w16cid:durableId="59596795">
    <w:abstractNumId w:val="7"/>
  </w:num>
  <w:num w:numId="7" w16cid:durableId="2112237644">
    <w:abstractNumId w:val="1"/>
  </w:num>
  <w:num w:numId="8" w16cid:durableId="8701919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603D"/>
    <w:rsid w:val="00073658"/>
    <w:rsid w:val="000B6E1F"/>
    <w:rsid w:val="000D34D8"/>
    <w:rsid w:val="000F77D4"/>
    <w:rsid w:val="00102C05"/>
    <w:rsid w:val="00103180"/>
    <w:rsid w:val="00136327"/>
    <w:rsid w:val="0014603D"/>
    <w:rsid w:val="001E3653"/>
    <w:rsid w:val="0021177B"/>
    <w:rsid w:val="00213238"/>
    <w:rsid w:val="00276B7E"/>
    <w:rsid w:val="00295F8F"/>
    <w:rsid w:val="002A481F"/>
    <w:rsid w:val="002B258F"/>
    <w:rsid w:val="002D16D6"/>
    <w:rsid w:val="003060CA"/>
    <w:rsid w:val="003270D8"/>
    <w:rsid w:val="003E3A42"/>
    <w:rsid w:val="003F0365"/>
    <w:rsid w:val="00400605"/>
    <w:rsid w:val="004011DF"/>
    <w:rsid w:val="00435A77"/>
    <w:rsid w:val="004B261D"/>
    <w:rsid w:val="0050348D"/>
    <w:rsid w:val="00522C23"/>
    <w:rsid w:val="005232D2"/>
    <w:rsid w:val="005E1E81"/>
    <w:rsid w:val="00610908"/>
    <w:rsid w:val="00653B6D"/>
    <w:rsid w:val="006B3182"/>
    <w:rsid w:val="006B4EC9"/>
    <w:rsid w:val="006F76FB"/>
    <w:rsid w:val="007C6D50"/>
    <w:rsid w:val="007F0385"/>
    <w:rsid w:val="007F3A06"/>
    <w:rsid w:val="007F40E0"/>
    <w:rsid w:val="008274BB"/>
    <w:rsid w:val="0084615A"/>
    <w:rsid w:val="00876339"/>
    <w:rsid w:val="0088299F"/>
    <w:rsid w:val="00882AB2"/>
    <w:rsid w:val="008D1608"/>
    <w:rsid w:val="00916B57"/>
    <w:rsid w:val="00921E77"/>
    <w:rsid w:val="009D5982"/>
    <w:rsid w:val="00A40DBB"/>
    <w:rsid w:val="00A731AA"/>
    <w:rsid w:val="00A81267"/>
    <w:rsid w:val="00A86937"/>
    <w:rsid w:val="00A9416C"/>
    <w:rsid w:val="00AC1162"/>
    <w:rsid w:val="00AD5D3D"/>
    <w:rsid w:val="00AE79AD"/>
    <w:rsid w:val="00B10B85"/>
    <w:rsid w:val="00B86506"/>
    <w:rsid w:val="00BD294A"/>
    <w:rsid w:val="00CA4C89"/>
    <w:rsid w:val="00CF6030"/>
    <w:rsid w:val="00DC68F4"/>
    <w:rsid w:val="00DD1B56"/>
    <w:rsid w:val="00DE195E"/>
    <w:rsid w:val="00E266B8"/>
    <w:rsid w:val="00E966D6"/>
    <w:rsid w:val="00EA0259"/>
    <w:rsid w:val="00EA554F"/>
    <w:rsid w:val="00EC5DD6"/>
    <w:rsid w:val="00EF7319"/>
    <w:rsid w:val="00F84B2D"/>
    <w:rsid w:val="00FA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2844F6"/>
  <w15:chartTrackingRefBased/>
  <w15:docId w15:val="{8B0BE2EA-642B-4449-94C9-1C739668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2D2"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48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81F"/>
  </w:style>
  <w:style w:type="paragraph" w:styleId="Piedepgina">
    <w:name w:val="footer"/>
    <w:basedOn w:val="Normal"/>
    <w:link w:val="PiedepginaCar"/>
    <w:uiPriority w:val="99"/>
    <w:unhideWhenUsed/>
    <w:rsid w:val="002A48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81F"/>
  </w:style>
  <w:style w:type="character" w:styleId="Hipervnculo">
    <w:name w:val="Hyperlink"/>
    <w:uiPriority w:val="99"/>
    <w:unhideWhenUsed/>
    <w:rsid w:val="005E1E81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876339"/>
    <w:pPr>
      <w:ind w:left="720"/>
      <w:contextualSpacing/>
    </w:pPr>
  </w:style>
  <w:style w:type="character" w:styleId="Hipervnculovisitado">
    <w:name w:val="FollowedHyperlink"/>
    <w:uiPriority w:val="99"/>
    <w:semiHidden/>
    <w:unhideWhenUsed/>
    <w:rsid w:val="00103180"/>
    <w:rPr>
      <w:color w:val="954F72"/>
      <w:u w:val="single"/>
    </w:rPr>
  </w:style>
  <w:style w:type="character" w:styleId="Mencinsinresolver">
    <w:name w:val="Unresolved Mention"/>
    <w:uiPriority w:val="99"/>
    <w:semiHidden/>
    <w:unhideWhenUsed/>
    <w:rsid w:val="008D1608"/>
    <w:rPr>
      <w:color w:val="605E5C"/>
      <w:shd w:val="clear" w:color="auto" w:fill="E1DFDD"/>
    </w:rPr>
  </w:style>
  <w:style w:type="character" w:customStyle="1" w:styleId="author">
    <w:name w:val="author"/>
    <w:basedOn w:val="Fuentedeprrafopredeter"/>
    <w:rsid w:val="00882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a%20Troconis\Downloads\Plantilla%20Spri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Sprint.dot</Template>
  <TotalTime>13</TotalTime>
  <Pages>8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Links>
    <vt:vector size="6" baseType="variant">
      <vt:variant>
        <vt:i4>8257662</vt:i4>
      </vt:variant>
      <vt:variant>
        <vt:i4>0</vt:i4>
      </vt:variant>
      <vt:variant>
        <vt:i4>0</vt:i4>
      </vt:variant>
      <vt:variant>
        <vt:i4>5</vt:i4>
      </vt:variant>
      <vt:variant>
        <vt:lpwstr>https://lms.misiontic2022udea.com/pluginfile.php/133740/mod_resource/content/1/Sistema de gesti%C3%B3n de proyectos_VFinal.pdf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Troconis</dc:creator>
  <cp:keywords/>
  <dc:description/>
  <cp:lastModifiedBy>Nawi Nawi</cp:lastModifiedBy>
  <cp:revision>3</cp:revision>
  <dcterms:created xsi:type="dcterms:W3CDTF">2022-09-21T02:36:00Z</dcterms:created>
  <dcterms:modified xsi:type="dcterms:W3CDTF">2022-09-21T02:48:00Z</dcterms:modified>
</cp:coreProperties>
</file>