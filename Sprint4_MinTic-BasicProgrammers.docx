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F6B" w14:textId="0EF9FB1B" w:rsidR="002A481F" w:rsidRPr="00EF3BB4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 xml:space="preserve">Sprint </w:t>
      </w:r>
      <w:r w:rsidR="00EF3BB4">
        <w:rPr>
          <w:rFonts w:ascii="Arial" w:hAnsi="Arial"/>
          <w:b/>
          <w:sz w:val="36"/>
          <w:szCs w:val="36"/>
        </w:rPr>
        <w:t>4</w:t>
      </w:r>
    </w:p>
    <w:p w14:paraId="011B4F61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FC0F81C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8FB02AA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A23DD0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B2A3524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45AB74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tbl>
      <w:tblPr>
        <w:tblW w:w="10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3544"/>
        <w:gridCol w:w="3827"/>
        <w:gridCol w:w="1169"/>
      </w:tblGrid>
      <w:tr w:rsidR="007C6D50" w14:paraId="235B5900" w14:textId="77777777" w:rsidTr="0014603D">
        <w:trPr>
          <w:trHeight w:val="257"/>
          <w:jc w:val="center"/>
        </w:trPr>
        <w:tc>
          <w:tcPr>
            <w:tcW w:w="9342" w:type="dxa"/>
            <w:gridSpan w:val="3"/>
            <w:shd w:val="clear" w:color="auto" w:fill="auto"/>
            <w:noWrap/>
            <w:vAlign w:val="bottom"/>
            <w:hideMark/>
          </w:tcPr>
          <w:p w14:paraId="14CF40E8" w14:textId="77DDD57D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  <w:r w:rsidR="001E365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EA0259" w:rsidRPr="00EA0259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 xml:space="preserve">MINTIC- </w:t>
            </w:r>
            <w:r w:rsidR="0014603D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>BASICPROGRAMMERS</w:t>
            </w:r>
          </w:p>
        </w:tc>
        <w:tc>
          <w:tcPr>
            <w:tcW w:w="1169" w:type="dxa"/>
          </w:tcPr>
          <w:p w14:paraId="6DF9CDDC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7C6D50" w14:paraId="3D4A577F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2721405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Documento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76AE1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00F9D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1169" w:type="dxa"/>
          </w:tcPr>
          <w:p w14:paraId="297D0C37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Grupo</w:t>
            </w:r>
          </w:p>
        </w:tc>
      </w:tr>
      <w:tr w:rsidR="007C6D50" w14:paraId="6C149BC8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80B81D8" w14:textId="696B183D" w:rsidR="007C6D50" w:rsidRDefault="00A81267" w:rsidP="00A81267">
            <w:pPr>
              <w:spacing w:after="0" w:line="240" w:lineRule="auto"/>
              <w:ind w:right="-241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1022989291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C812C17" w14:textId="511C26EC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2285220F" w14:textId="1217C600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Máster </w:t>
            </w:r>
          </w:p>
        </w:tc>
        <w:tc>
          <w:tcPr>
            <w:tcW w:w="1169" w:type="dxa"/>
          </w:tcPr>
          <w:p w14:paraId="687859A9" w14:textId="64B4FDB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1E8E6FBE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DA93D5E" w14:textId="5FCE73C0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10006908412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A426C7" w14:textId="5C199434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proofErr w:type="spellStart"/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4705BDD" w14:textId="524C005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Owner</w:t>
            </w:r>
            <w:proofErr w:type="spellEnd"/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580F045" w14:textId="784CF874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7B1DCB55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59619C58" w14:textId="0E3B7A4C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1096196585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B7D162" w14:textId="5C57868D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76E86847" w14:textId="0520AB26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</w:p>
        </w:tc>
        <w:tc>
          <w:tcPr>
            <w:tcW w:w="1169" w:type="dxa"/>
          </w:tcPr>
          <w:p w14:paraId="4CF5572A" w14:textId="10C0A84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06E25C32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410E7D5B" w14:textId="0FFB68B5" w:rsidR="007C6D50" w:rsidRDefault="00A81267" w:rsidP="00A81267">
            <w:pPr>
              <w:spacing w:after="0" w:line="240" w:lineRule="auto"/>
              <w:ind w:right="-950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72272322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3EBE11A" w14:textId="0935F17B" w:rsidR="007C6D50" w:rsidRDefault="00A81267" w:rsidP="00A81267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Orlando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B278280" w14:textId="51528D32" w:rsidR="007C6D50" w:rsidRDefault="00295F8F" w:rsidP="0014603D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</w:p>
        </w:tc>
        <w:tc>
          <w:tcPr>
            <w:tcW w:w="1169" w:type="dxa"/>
          </w:tcPr>
          <w:p w14:paraId="65C66375" w14:textId="21DB315F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27-28</w:t>
            </w:r>
          </w:p>
        </w:tc>
      </w:tr>
      <w:tr w:rsidR="007C6D50" w14:paraId="478339EB" w14:textId="77777777" w:rsidTr="00A81267">
        <w:trPr>
          <w:trHeight w:val="270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34F791BA" w14:textId="69338A5B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1140895958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9E62D1" w14:textId="7C4622E7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F41A207" w14:textId="5254F27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Desarrollador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3F19F90" w14:textId="38C24B90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</w:tbl>
    <w:p w14:paraId="1051C7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C6754B4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3295117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3188E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27AE2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515721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488469B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B099C4D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ABDF058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Tutor: Víctor Fabian Castro </w:t>
      </w:r>
      <w:proofErr w:type="spellStart"/>
      <w:r>
        <w:rPr>
          <w:rFonts w:ascii="Arial" w:hAnsi="Arial"/>
          <w:b/>
          <w:sz w:val="24"/>
          <w:szCs w:val="24"/>
        </w:rPr>
        <w:t>Perez</w:t>
      </w:r>
      <w:proofErr w:type="spellEnd"/>
    </w:p>
    <w:p w14:paraId="33BA268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0765CD1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677A758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5FFA9088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A8793D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E4052B0" w14:textId="77777777" w:rsidR="002A481F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Ciclo 3 Desarrollo de Software</w:t>
      </w:r>
    </w:p>
    <w:p w14:paraId="74B0F5C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3D13326" w14:textId="77777777" w:rsidR="001E3653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BA415A4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70DF107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38868D0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Misión TIC 2022</w:t>
      </w:r>
    </w:p>
    <w:p w14:paraId="1CDE090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Universidad De Antioquia</w:t>
      </w:r>
    </w:p>
    <w:p w14:paraId="0D0C710A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2022</w:t>
      </w:r>
    </w:p>
    <w:p w14:paraId="315941E8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484240BD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0BA7C3C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D3CE103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3911A6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0AF24C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A21EE8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2C9B3B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F01916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C7DD21E" w14:textId="77777777" w:rsidR="00435A77" w:rsidRDefault="00435A77" w:rsidP="0084615A">
      <w:pPr>
        <w:jc w:val="both"/>
        <w:rPr>
          <w:rFonts w:ascii="Arial" w:hAnsi="Arial"/>
          <w:b/>
          <w:sz w:val="32"/>
          <w:szCs w:val="32"/>
        </w:rPr>
      </w:pPr>
    </w:p>
    <w:p w14:paraId="5BEFC560" w14:textId="2661AEDB" w:rsidR="00876339" w:rsidRDefault="002A481F" w:rsidP="0084615A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lastRenderedPageBreak/>
        <w:t xml:space="preserve">Actividades </w:t>
      </w:r>
    </w:p>
    <w:p w14:paraId="1873CB2B" w14:textId="77777777" w:rsidR="00876339" w:rsidRDefault="00876339" w:rsidP="0084615A">
      <w:pPr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actividades del sprint se cumplieron?</w:t>
      </w:r>
    </w:p>
    <w:p w14:paraId="372C9A30" w14:textId="5D188B28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Actividades:</w:t>
      </w:r>
    </w:p>
    <w:p w14:paraId="19164F89" w14:textId="0515FB5D" w:rsidR="007009D7" w:rsidRDefault="007009D7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El sistema está protegido por </w:t>
      </w:r>
      <w:proofErr w:type="spellStart"/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login</w:t>
      </w:r>
      <w:proofErr w:type="spellEnd"/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3758C779" w14:textId="02A4F07C" w:rsidR="007009D7" w:rsidRPr="007009D7" w:rsidRDefault="007009D7" w:rsidP="007009D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Crear una interfaz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para visualizar</w:t>
      </w:r>
      <w:r w:rsidR="006A54D1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proofErr w:type="gramStart"/>
      <w:r w:rsidR="006A54D1">
        <w:rPr>
          <w:rFonts w:ascii="Arial" w:eastAsia="Times New Roman" w:hAnsi="Arial"/>
          <w:color w:val="000000"/>
          <w:sz w:val="24"/>
          <w:szCs w:val="24"/>
          <w:lang w:eastAsia="es-CO"/>
        </w:rPr>
        <w:t>las empresa</w:t>
      </w:r>
      <w:proofErr w:type="gramEnd"/>
    </w:p>
    <w:p w14:paraId="36842BEC" w14:textId="0BEB35BC" w:rsidR="007009D7" w:rsidRDefault="007009D7" w:rsidP="007009D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Crear entidades y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repositorios para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la empresa</w:t>
      </w:r>
    </w:p>
    <w:p w14:paraId="5979377A" w14:textId="7BBA4AA3" w:rsidR="007009D7" w:rsidRDefault="007009D7" w:rsidP="007009D7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La información de las empresas persiste en una base</w:t>
      </w: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de datos relacional de PostgreSQL en </w:t>
      </w:r>
      <w:proofErr w:type="spellStart"/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Supabase</w:t>
      </w:r>
      <w:proofErr w:type="spellEnd"/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100C64A3" w14:textId="34CE5676" w:rsidR="007009D7" w:rsidRDefault="007009D7" w:rsidP="007009D7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La información de los usuarios persiste en una base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de datos relacional de PostgreSQL en </w:t>
      </w:r>
      <w:proofErr w:type="spellStart"/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Supabase</w:t>
      </w:r>
      <w:proofErr w:type="spellEnd"/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120C5799" w14:textId="1C456E18" w:rsidR="007009D7" w:rsidRPr="007009D7" w:rsidRDefault="007009D7" w:rsidP="007009D7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La información de los movimientos persiste en una</w:t>
      </w: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base de datos relacional de PostgreSQL en </w:t>
      </w:r>
      <w:proofErr w:type="spellStart"/>
      <w:r w:rsidRPr="007009D7">
        <w:rPr>
          <w:rFonts w:ascii="Arial" w:eastAsia="Times New Roman" w:hAnsi="Arial"/>
          <w:color w:val="000000"/>
          <w:sz w:val="24"/>
          <w:szCs w:val="24"/>
          <w:lang w:eastAsia="es-CO"/>
        </w:rPr>
        <w:t>Supabase</w:t>
      </w:r>
      <w:proofErr w:type="spellEnd"/>
    </w:p>
    <w:p w14:paraId="70D01C46" w14:textId="75EA91D5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no se cumplieron?</w:t>
      </w:r>
    </w:p>
    <w:p w14:paraId="344A903D" w14:textId="63F185D6" w:rsidR="006A54D1" w:rsidRDefault="006A54D1" w:rsidP="006A54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Crear una interfaz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para visualizar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todos los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movimientos de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dinero de una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empresa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0373F7A2" w14:textId="43A83F47" w:rsidR="006A54D1" w:rsidRDefault="006A54D1" w:rsidP="006A54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Crear una interfaz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para que los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usuarios puedan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agregar un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movimiento de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dinero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28906D26" w14:textId="795519CF" w:rsidR="006A54D1" w:rsidRPr="006A54D1" w:rsidRDefault="006A54D1" w:rsidP="006A54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A54D1">
        <w:rPr>
          <w:rFonts w:ascii="Arial" w:eastAsia="Times New Roman" w:hAnsi="Arial"/>
          <w:color w:val="000000"/>
          <w:sz w:val="24"/>
          <w:szCs w:val="24"/>
          <w:lang w:eastAsia="es-CO"/>
        </w:rPr>
        <w:t>Es posible acceder a la interfaz a través de internet</w:t>
      </w:r>
    </w:p>
    <w:p w14:paraId="07A747B5" w14:textId="6DE9901D" w:rsidR="00876339" w:rsidRDefault="00876339" w:rsidP="006A54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¿Qué preguntas o dificultades surgieron durante el desarrollo del sprint?</w:t>
      </w:r>
    </w:p>
    <w:p w14:paraId="3776A86C" w14:textId="3C4E38E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Durante el desarrollo del 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print </w:t>
      </w:r>
      <w:r w:rsidR="006A54D1">
        <w:rPr>
          <w:rFonts w:ascii="Arial" w:eastAsia="Times New Roman" w:hAnsi="Arial"/>
          <w:bCs/>
          <w:color w:val="FF0000"/>
          <w:sz w:val="24"/>
          <w:szCs w:val="24"/>
          <w:lang w:eastAsia="es-CO"/>
        </w:rPr>
        <w:t>4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se presentaron las siguientes dificultades:</w:t>
      </w:r>
    </w:p>
    <w:p w14:paraId="7061584B" w14:textId="07033670" w:rsidR="00073658" w:rsidRDefault="0021177B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1:</w:t>
      </w:r>
      <w:r w:rsidR="00073658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="006A54D1">
        <w:rPr>
          <w:rFonts w:ascii="Arial" w:eastAsia="Times New Roman" w:hAnsi="Arial"/>
          <w:color w:val="000000"/>
          <w:sz w:val="24"/>
          <w:szCs w:val="24"/>
          <w:lang w:eastAsia="es-CO"/>
        </w:rPr>
        <w:t>Crear Interfaces para movimientos con usuario y empresa</w:t>
      </w:r>
    </w:p>
    <w:p w14:paraId="6ED427BC" w14:textId="5F8F0593" w:rsidR="006A54D1" w:rsidRPr="00094557" w:rsidRDefault="00073658" w:rsidP="00271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noProof/>
          <w:sz w:val="24"/>
          <w:szCs w:val="24"/>
        </w:rPr>
      </w:pPr>
      <w:r w:rsidRPr="00094557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Dificultad 2</w:t>
      </w:r>
      <w:r w:rsidR="00400605" w:rsidRPr="00094557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: </w:t>
      </w:r>
      <w:r w:rsidR="006A54D1" w:rsidRPr="00094557">
        <w:rPr>
          <w:rFonts w:ascii="Arial" w:eastAsia="Times New Roman" w:hAnsi="Arial"/>
          <w:color w:val="000000"/>
          <w:sz w:val="24"/>
          <w:szCs w:val="24"/>
          <w:lang w:eastAsia="es-CO"/>
        </w:rPr>
        <w:t>Desplegar el interfaz a través de internet.</w:t>
      </w:r>
    </w:p>
    <w:p w14:paraId="0AD08FF6" w14:textId="6F42C032" w:rsidR="006A54D1" w:rsidRDefault="006A54D1" w:rsidP="006A54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/>
          <w:b/>
          <w:noProof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t xml:space="preserve">Inicio de sesion </w:t>
      </w:r>
    </w:p>
    <w:p w14:paraId="1D9AA104" w14:textId="1E785E91" w:rsidR="006A54D1" w:rsidRDefault="006A54D1" w:rsidP="006A54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/>
          <w:b/>
          <w:noProof/>
          <w:sz w:val="24"/>
          <w:szCs w:val="24"/>
        </w:rPr>
      </w:pPr>
      <w:r w:rsidRPr="006A54D1">
        <w:rPr>
          <w:rFonts w:ascii="Arial" w:hAnsi="Arial"/>
          <w:b/>
          <w:noProof/>
          <w:sz w:val="24"/>
          <w:szCs w:val="24"/>
        </w:rPr>
        <w:pict w14:anchorId="73444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53" type="#_x0000_t75" style="width:441.75pt;height:86.25pt;visibility:visible;mso-wrap-style:square">
            <v:imagedata r:id="rId7" o:title=""/>
          </v:shape>
        </w:pict>
      </w:r>
    </w:p>
    <w:p w14:paraId="0121D488" w14:textId="12681D71" w:rsidR="006A54D1" w:rsidRDefault="006A54D1" w:rsidP="006A54D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noProof/>
          <w:sz w:val="24"/>
          <w:szCs w:val="24"/>
        </w:rPr>
      </w:pPr>
      <w:r w:rsidRPr="006A54D1">
        <w:rPr>
          <w:rFonts w:ascii="Arial" w:hAnsi="Arial"/>
          <w:b/>
          <w:noProof/>
          <w:sz w:val="24"/>
          <w:szCs w:val="24"/>
        </w:rPr>
        <w:lastRenderedPageBreak/>
        <w:pict w14:anchorId="5D239FBA">
          <v:shape id="_x0000_i1054" type="#_x0000_t75" style="width:394.5pt;height:271.5pt;visibility:visible;mso-wrap-style:square">
            <v:imagedata r:id="rId8" o:title=""/>
          </v:shape>
        </w:pict>
      </w:r>
    </w:p>
    <w:p w14:paraId="3F3E2B61" w14:textId="5ED9EF1D" w:rsidR="006A54D1" w:rsidRDefault="00094557" w:rsidP="006A54D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noProof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t>Iterfaz para empresa</w:t>
      </w:r>
    </w:p>
    <w:p w14:paraId="69B7127C" w14:textId="30959A7C" w:rsidR="00094557" w:rsidRPr="00094557" w:rsidRDefault="00094557" w:rsidP="006A54D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Cs/>
          <w:noProof/>
          <w:sz w:val="24"/>
          <w:szCs w:val="24"/>
        </w:rPr>
      </w:pPr>
      <w:r>
        <w:rPr>
          <w:rFonts w:ascii="Arial" w:hAnsi="Arial"/>
          <w:bCs/>
          <w:noProof/>
          <w:sz w:val="24"/>
          <w:szCs w:val="24"/>
        </w:rPr>
        <w:t>Permite agregar, eliminar, modificar</w:t>
      </w:r>
    </w:p>
    <w:p w14:paraId="23F39117" w14:textId="4DD74251" w:rsidR="006A54D1" w:rsidRPr="00DC68F4" w:rsidRDefault="006A54D1" w:rsidP="006A54D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sz w:val="24"/>
          <w:szCs w:val="24"/>
        </w:rPr>
      </w:pPr>
      <w:r w:rsidRPr="006A54D1">
        <w:rPr>
          <w:rFonts w:ascii="Arial" w:hAnsi="Arial"/>
          <w:b/>
          <w:noProof/>
          <w:sz w:val="24"/>
          <w:szCs w:val="24"/>
        </w:rPr>
        <w:pict w14:anchorId="470CB70D">
          <v:shape id="_x0000_i1055" type="#_x0000_t75" style="width:442.5pt;height:197.25pt;visibility:visible;mso-wrap-style:square">
            <v:imagedata r:id="rId9" o:title=""/>
          </v:shape>
        </w:pict>
      </w:r>
    </w:p>
    <w:p w14:paraId="07305949" w14:textId="45D3D731" w:rsidR="00DB2DFF" w:rsidRDefault="00EF3BB4" w:rsidP="00DB2DF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noProof/>
          <w:sz w:val="24"/>
          <w:szCs w:val="24"/>
        </w:rPr>
      </w:pPr>
      <w:r w:rsidRPr="00EF3BB4">
        <w:rPr>
          <w:rFonts w:ascii="Arial" w:hAnsi="Arial"/>
          <w:b/>
          <w:noProof/>
          <w:sz w:val="24"/>
          <w:szCs w:val="24"/>
        </w:rPr>
        <w:lastRenderedPageBreak/>
        <w:pict w14:anchorId="6007770F">
          <v:shape id="_x0000_i1056" type="#_x0000_t75" style="width:198pt;height:239.25pt;visibility:visible;mso-wrap-style:square">
            <v:imagedata r:id="rId10" o:title="" cropright="1579f"/>
          </v:shape>
        </w:pict>
      </w:r>
      <w:r w:rsidRPr="00EF3BB4">
        <w:rPr>
          <w:rFonts w:ascii="Arial" w:hAnsi="Arial"/>
          <w:b/>
          <w:noProof/>
          <w:sz w:val="24"/>
          <w:szCs w:val="24"/>
        </w:rPr>
        <w:pict w14:anchorId="3E8BD837">
          <v:shape id="_x0000_i1074" type="#_x0000_t75" style="width:201pt;height:238.5pt;visibility:visible;mso-wrap-style:square">
            <v:imagedata r:id="rId11" o:title=""/>
          </v:shape>
        </w:pict>
      </w:r>
    </w:p>
    <w:p w14:paraId="6AF3576D" w14:textId="5ACE1B48" w:rsidR="00EF3BB4" w:rsidRDefault="00EF3BB4" w:rsidP="00EF3BB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hAnsi="Arial"/>
          <w:b/>
          <w:noProof/>
          <w:sz w:val="24"/>
          <w:szCs w:val="24"/>
        </w:rPr>
      </w:pPr>
      <w:r w:rsidRPr="00EF3BB4">
        <w:rPr>
          <w:rFonts w:ascii="Arial" w:hAnsi="Arial"/>
          <w:b/>
          <w:noProof/>
          <w:sz w:val="24"/>
          <w:szCs w:val="24"/>
        </w:rPr>
        <w:pict w14:anchorId="053C62FF">
          <v:shape id="_x0000_i1081" type="#_x0000_t75" style="width:366pt;height:93pt;visibility:visible;mso-wrap-style:square">
            <v:imagedata r:id="rId12" o:title="" croptop="6542f" cropbottom="7046f" cropleft="1285f" cropright="1991f"/>
          </v:shape>
        </w:pict>
      </w:r>
    </w:p>
    <w:p w14:paraId="72594B8D" w14:textId="12CF7C22" w:rsidR="00EF3BB4" w:rsidRPr="00DB2DFF" w:rsidRDefault="00EF3BB4" w:rsidP="00DB2DF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sz w:val="24"/>
          <w:szCs w:val="24"/>
        </w:rPr>
      </w:pPr>
    </w:p>
    <w:p w14:paraId="0F6E3EB7" w14:textId="1FE9C365" w:rsidR="00DF163B" w:rsidRPr="007F3A06" w:rsidRDefault="00DF163B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</w:p>
    <w:sectPr w:rsidR="00DF163B" w:rsidRPr="007F3A06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E25AD" w14:textId="77777777" w:rsidR="00460C64" w:rsidRDefault="00460C64" w:rsidP="002A481F">
      <w:pPr>
        <w:spacing w:after="0" w:line="240" w:lineRule="auto"/>
      </w:pPr>
      <w:r>
        <w:separator/>
      </w:r>
    </w:p>
  </w:endnote>
  <w:endnote w:type="continuationSeparator" w:id="0">
    <w:p w14:paraId="11D6BEE8" w14:textId="77777777" w:rsidR="00460C64" w:rsidRDefault="00460C64" w:rsidP="002A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D93C" w14:textId="77777777" w:rsidR="0084615A" w:rsidRDefault="00000000">
    <w:pPr>
      <w:pStyle w:val="Piedepgina"/>
    </w:pPr>
    <w:r>
      <w:rPr>
        <w:noProof/>
      </w:rPr>
      <w:pict w14:anchorId="5E108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alt="misiontic" style="position:absolute;margin-left:-64.3pt;margin-top:-14.45pt;width:282.75pt;height:45pt;z-index:1;visibility:visible">
          <v:imagedata r:id="rId1" o:title="misiontic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3DD4" w14:textId="77777777" w:rsidR="00460C64" w:rsidRDefault="00460C64" w:rsidP="002A481F">
      <w:pPr>
        <w:spacing w:after="0" w:line="240" w:lineRule="auto"/>
      </w:pPr>
      <w:r>
        <w:separator/>
      </w:r>
    </w:p>
  </w:footnote>
  <w:footnote w:type="continuationSeparator" w:id="0">
    <w:p w14:paraId="5FA878FB" w14:textId="77777777" w:rsidR="00460C64" w:rsidRDefault="00460C64" w:rsidP="002A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17A"/>
    <w:multiLevelType w:val="multilevel"/>
    <w:tmpl w:val="7D3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75B84"/>
    <w:multiLevelType w:val="hybridMultilevel"/>
    <w:tmpl w:val="EC0C4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136A6"/>
    <w:multiLevelType w:val="hybridMultilevel"/>
    <w:tmpl w:val="34703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D4E7E"/>
    <w:multiLevelType w:val="multilevel"/>
    <w:tmpl w:val="E6F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88576F"/>
    <w:multiLevelType w:val="hybridMultilevel"/>
    <w:tmpl w:val="0414A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D1155"/>
    <w:multiLevelType w:val="hybridMultilevel"/>
    <w:tmpl w:val="55B8D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61EC1"/>
    <w:multiLevelType w:val="hybridMultilevel"/>
    <w:tmpl w:val="28EE9A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D1DAA"/>
    <w:multiLevelType w:val="hybridMultilevel"/>
    <w:tmpl w:val="EE4A3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A5221"/>
    <w:multiLevelType w:val="multilevel"/>
    <w:tmpl w:val="00D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068311">
    <w:abstractNumId w:val="0"/>
  </w:num>
  <w:num w:numId="2" w16cid:durableId="698120018">
    <w:abstractNumId w:val="4"/>
  </w:num>
  <w:num w:numId="3" w16cid:durableId="1405911033">
    <w:abstractNumId w:val="5"/>
  </w:num>
  <w:num w:numId="4" w16cid:durableId="507065780">
    <w:abstractNumId w:val="7"/>
  </w:num>
  <w:num w:numId="5" w16cid:durableId="1988319969">
    <w:abstractNumId w:val="3"/>
  </w:num>
  <w:num w:numId="6" w16cid:durableId="59596795">
    <w:abstractNumId w:val="8"/>
  </w:num>
  <w:num w:numId="7" w16cid:durableId="2112237644">
    <w:abstractNumId w:val="1"/>
  </w:num>
  <w:num w:numId="8" w16cid:durableId="870191988">
    <w:abstractNumId w:val="6"/>
  </w:num>
  <w:num w:numId="9" w16cid:durableId="772898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03D"/>
    <w:rsid w:val="00073658"/>
    <w:rsid w:val="00094557"/>
    <w:rsid w:val="000B6E1F"/>
    <w:rsid w:val="000D34D8"/>
    <w:rsid w:val="000F77D4"/>
    <w:rsid w:val="00102C05"/>
    <w:rsid w:val="00103180"/>
    <w:rsid w:val="00136327"/>
    <w:rsid w:val="0014603D"/>
    <w:rsid w:val="001E3653"/>
    <w:rsid w:val="0021177B"/>
    <w:rsid w:val="00213238"/>
    <w:rsid w:val="00276B7E"/>
    <w:rsid w:val="00295F8F"/>
    <w:rsid w:val="002A481F"/>
    <w:rsid w:val="002B258F"/>
    <w:rsid w:val="002D16D6"/>
    <w:rsid w:val="003060CA"/>
    <w:rsid w:val="00321BF9"/>
    <w:rsid w:val="003270D8"/>
    <w:rsid w:val="003C1D89"/>
    <w:rsid w:val="003E3A42"/>
    <w:rsid w:val="003F0365"/>
    <w:rsid w:val="00400605"/>
    <w:rsid w:val="004011DF"/>
    <w:rsid w:val="00435A77"/>
    <w:rsid w:val="00460C64"/>
    <w:rsid w:val="004B261D"/>
    <w:rsid w:val="0050348D"/>
    <w:rsid w:val="00522C23"/>
    <w:rsid w:val="005232D2"/>
    <w:rsid w:val="005E1E81"/>
    <w:rsid w:val="00610908"/>
    <w:rsid w:val="00653B6D"/>
    <w:rsid w:val="006A54D1"/>
    <w:rsid w:val="006B3182"/>
    <w:rsid w:val="006B4EC9"/>
    <w:rsid w:val="006F76FB"/>
    <w:rsid w:val="007009D7"/>
    <w:rsid w:val="007C6D50"/>
    <w:rsid w:val="007F0385"/>
    <w:rsid w:val="007F3A06"/>
    <w:rsid w:val="007F40E0"/>
    <w:rsid w:val="008274BB"/>
    <w:rsid w:val="0084615A"/>
    <w:rsid w:val="00876339"/>
    <w:rsid w:val="0088299F"/>
    <w:rsid w:val="00882AB2"/>
    <w:rsid w:val="008D1608"/>
    <w:rsid w:val="00916B57"/>
    <w:rsid w:val="00921E77"/>
    <w:rsid w:val="009D5982"/>
    <w:rsid w:val="00A40DBB"/>
    <w:rsid w:val="00A731AA"/>
    <w:rsid w:val="00A81267"/>
    <w:rsid w:val="00A86937"/>
    <w:rsid w:val="00A9416C"/>
    <w:rsid w:val="00AC1162"/>
    <w:rsid w:val="00AD5D3D"/>
    <w:rsid w:val="00AE79AD"/>
    <w:rsid w:val="00B10B85"/>
    <w:rsid w:val="00B86506"/>
    <w:rsid w:val="00BD294A"/>
    <w:rsid w:val="00CA4C89"/>
    <w:rsid w:val="00CF6030"/>
    <w:rsid w:val="00DB2DFF"/>
    <w:rsid w:val="00DC68F4"/>
    <w:rsid w:val="00DD1B56"/>
    <w:rsid w:val="00DE195E"/>
    <w:rsid w:val="00DF163B"/>
    <w:rsid w:val="00E266B8"/>
    <w:rsid w:val="00E966D6"/>
    <w:rsid w:val="00EA0259"/>
    <w:rsid w:val="00EA554F"/>
    <w:rsid w:val="00EC5DD6"/>
    <w:rsid w:val="00EF3BB4"/>
    <w:rsid w:val="00EF7319"/>
    <w:rsid w:val="00F84B2D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844F6"/>
  <w15:chartTrackingRefBased/>
  <w15:docId w15:val="{8B0BE2EA-642B-4449-94C9-1C73966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3B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1F"/>
  </w:style>
  <w:style w:type="paragraph" w:styleId="Piedepgina">
    <w:name w:val="footer"/>
    <w:basedOn w:val="Normal"/>
    <w:link w:val="Piedepgina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81F"/>
  </w:style>
  <w:style w:type="character" w:styleId="Hipervnculo">
    <w:name w:val="Hyperlink"/>
    <w:uiPriority w:val="99"/>
    <w:unhideWhenUsed/>
    <w:rsid w:val="005E1E8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76339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103180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8D1608"/>
    <w:rPr>
      <w:color w:val="605E5C"/>
      <w:shd w:val="clear" w:color="auto" w:fill="E1DFDD"/>
    </w:rPr>
  </w:style>
  <w:style w:type="character" w:customStyle="1" w:styleId="author">
    <w:name w:val="author"/>
    <w:basedOn w:val="Fuentedeprrafopredeter"/>
    <w:rsid w:val="0088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%20Troconis\Downloads\Plantilla%20Spri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Sprint.dot</Template>
  <TotalTime>4</TotalTime>
  <Pages>4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Links>
    <vt:vector size="6" baseType="variant">
      <vt:variant>
        <vt:i4>8257662</vt:i4>
      </vt:variant>
      <vt:variant>
        <vt:i4>0</vt:i4>
      </vt:variant>
      <vt:variant>
        <vt:i4>0</vt:i4>
      </vt:variant>
      <vt:variant>
        <vt:i4>5</vt:i4>
      </vt:variant>
      <vt:variant>
        <vt:lpwstr>https://lms.misiontic2022udea.com/pluginfile.php/133740/mod_resource/content/1/Sistema de gesti%C3%B3n de proyectos_VFinal.pdf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Troconis</dc:creator>
  <cp:keywords/>
  <dc:description/>
  <cp:lastModifiedBy>Nawi Nawi</cp:lastModifiedBy>
  <cp:revision>2</cp:revision>
  <dcterms:created xsi:type="dcterms:W3CDTF">2022-09-29T04:54:00Z</dcterms:created>
  <dcterms:modified xsi:type="dcterms:W3CDTF">2022-09-29T04:54:00Z</dcterms:modified>
</cp:coreProperties>
</file>